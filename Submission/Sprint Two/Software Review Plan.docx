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8971B9" w:rsidP="008971B9">
      <w:pPr>
        <w:pStyle w:val="SectionTitle"/>
      </w:pPr>
      <w:r>
        <w:t>Software Review Plan</w:t>
      </w:r>
    </w:p>
    <w:p w:rsidR="008971B9" w:rsidRDefault="00634CCD" w:rsidP="00634CCD">
      <w:pPr>
        <w:pStyle w:val="SubsectionHeading"/>
      </w:pPr>
      <w:r>
        <w:t>Develop a plan to review a website</w:t>
      </w:r>
    </w:p>
    <w:p w:rsidR="008971B9" w:rsidRDefault="008971B9">
      <w:r>
        <w:br w:type="page"/>
      </w:r>
    </w:p>
    <w:p w:rsidR="008971B9" w:rsidRDefault="00745D1D" w:rsidP="004D7C6B">
      <w:pPr>
        <w:pStyle w:val="Heading1"/>
      </w:pPr>
      <w:r>
        <w:lastRenderedPageBreak/>
        <w:t xml:space="preserve">Review </w:t>
      </w:r>
      <w:r w:rsidR="004D7C6B">
        <w:t>Checklist</w:t>
      </w:r>
      <w:bookmarkStart w:id="0" w:name="_GoBack"/>
      <w:bookmarkEnd w:id="0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540"/>
        <w:gridCol w:w="7164"/>
        <w:gridCol w:w="926"/>
      </w:tblGrid>
      <w:tr w:rsidR="004D7C6B" w:rsidTr="004D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4D7C6B" w:rsidRDefault="004D7C6B" w:rsidP="004D7C6B">
            <w:r>
              <w:t>ID</w:t>
            </w:r>
          </w:p>
        </w:tc>
        <w:tc>
          <w:tcPr>
            <w:tcW w:w="7164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26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72E5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B72E5" w:rsidRDefault="008D18D1" w:rsidP="00EB72E5">
            <w:r>
              <w:t>1</w:t>
            </w:r>
          </w:p>
        </w:tc>
        <w:tc>
          <w:tcPr>
            <w:tcW w:w="7164" w:type="dxa"/>
          </w:tcPr>
          <w:p w:rsidR="00EB72E5" w:rsidRDefault="00EB72E5" w:rsidP="00EB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front end</w:t>
            </w:r>
          </w:p>
        </w:tc>
        <w:sdt>
          <w:sdtPr>
            <w:id w:val="1956827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EB72E5" w:rsidRDefault="00F61BB9" w:rsidP="00EB72E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2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search page</w:t>
            </w:r>
          </w:p>
        </w:tc>
        <w:sdt>
          <w:sdtPr>
            <w:id w:val="-1397584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3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searches according to conditions selected</w:t>
            </w:r>
          </w:p>
        </w:tc>
        <w:sdt>
          <w:sdtPr>
            <w:id w:val="-1236313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4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sign up to subscribe for newsletter or notifications</w:t>
            </w:r>
          </w:p>
        </w:tc>
        <w:sdt>
          <w:sdtPr>
            <w:id w:val="-1336380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Default="008D18D1" w:rsidP="00F32441">
            <w:r>
              <w:t>5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profile page for users to sign in and change their subscription</w:t>
            </w:r>
          </w:p>
        </w:tc>
        <w:sdt>
          <w:sdtPr>
            <w:id w:val="1548423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912A44" w:rsidRDefault="008D18D1" w:rsidP="00F32441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unsubscribe as they please</w:t>
            </w:r>
          </w:p>
        </w:tc>
        <w:sdt>
          <w:sdtPr>
            <w:id w:val="382145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912A44" w:rsidRDefault="008D18D1" w:rsidP="00A372F0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rate the movies</w:t>
            </w:r>
          </w:p>
        </w:tc>
        <w:sdt>
          <w:sdtPr>
            <w:id w:val="-200057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A372F0" w:rsidRDefault="00A372F0" w:rsidP="00A372F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912A44" w:rsidRDefault="008D18D1" w:rsidP="00A372F0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a graph with the top 10 rated movies</w:t>
            </w:r>
          </w:p>
        </w:tc>
        <w:sdt>
          <w:sdtPr>
            <w:id w:val="33981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A372F0" w:rsidRDefault="00A372F0" w:rsidP="00A372F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refreshes automatically</w:t>
            </w:r>
          </w:p>
        </w:tc>
        <w:sdt>
          <w:sdtPr>
            <w:id w:val="1925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login page for administrators</w:t>
            </w:r>
          </w:p>
        </w:tc>
        <w:sdt>
          <w:sdtPr>
            <w:id w:val="623111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are able to add, edit and delete users</w:t>
            </w:r>
          </w:p>
        </w:tc>
        <w:sdt>
          <w:sdtPr>
            <w:id w:val="-183968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7164" w:type="dxa"/>
          </w:tcPr>
          <w:p w:rsidR="00F434F8" w:rsidRDefault="00B55787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passwords are secured</w:t>
            </w:r>
          </w:p>
        </w:tc>
        <w:sdt>
          <w:sdtPr>
            <w:id w:val="-207542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912A44" w:rsidRDefault="008D18D1" w:rsidP="00F434F8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7164" w:type="dxa"/>
          </w:tcPr>
          <w:p w:rsidR="00F434F8" w:rsidRDefault="00F72394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passwords pass a minimum complexity test</w:t>
            </w:r>
          </w:p>
        </w:tc>
        <w:sdt>
          <w:sdtPr>
            <w:id w:val="-622452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4D7C6B" w:rsidRPr="004D7C6B" w:rsidRDefault="004D7C6B" w:rsidP="004D7C6B"/>
    <w:sectPr w:rsidR="004D7C6B" w:rsidRPr="004D7C6B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F38" w:rsidRDefault="001C5F38" w:rsidP="00C6554A">
      <w:pPr>
        <w:spacing w:before="0" w:after="0" w:line="240" w:lineRule="auto"/>
      </w:pPr>
      <w:r>
        <w:separator/>
      </w:r>
    </w:p>
  </w:endnote>
  <w:endnote w:type="continuationSeparator" w:id="0">
    <w:p w:rsidR="001C5F38" w:rsidRDefault="001C5F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F38" w:rsidRDefault="001C5F38" w:rsidP="00C6554A">
      <w:pPr>
        <w:spacing w:before="0" w:after="0" w:line="240" w:lineRule="auto"/>
      </w:pPr>
      <w:r>
        <w:separator/>
      </w:r>
    </w:p>
  </w:footnote>
  <w:footnote w:type="continuationSeparator" w:id="0">
    <w:p w:rsidR="001C5F38" w:rsidRDefault="001C5F3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AB"/>
    <w:rsid w:val="00012985"/>
    <w:rsid w:val="00042E16"/>
    <w:rsid w:val="000A12B1"/>
    <w:rsid w:val="000C2707"/>
    <w:rsid w:val="000E24ED"/>
    <w:rsid w:val="00155A0F"/>
    <w:rsid w:val="00185C74"/>
    <w:rsid w:val="001C2902"/>
    <w:rsid w:val="001C5F38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D7C6B"/>
    <w:rsid w:val="004E1802"/>
    <w:rsid w:val="005000E2"/>
    <w:rsid w:val="0050255D"/>
    <w:rsid w:val="00502B94"/>
    <w:rsid w:val="00547C27"/>
    <w:rsid w:val="005C140D"/>
    <w:rsid w:val="005C14A4"/>
    <w:rsid w:val="005E00B6"/>
    <w:rsid w:val="00620456"/>
    <w:rsid w:val="00634A5D"/>
    <w:rsid w:val="00634CCD"/>
    <w:rsid w:val="00640BE7"/>
    <w:rsid w:val="00692C5F"/>
    <w:rsid w:val="006A2D7D"/>
    <w:rsid w:val="006A3CE7"/>
    <w:rsid w:val="00703922"/>
    <w:rsid w:val="007172F5"/>
    <w:rsid w:val="00731573"/>
    <w:rsid w:val="00745D1D"/>
    <w:rsid w:val="0077317A"/>
    <w:rsid w:val="0077499B"/>
    <w:rsid w:val="007B56FC"/>
    <w:rsid w:val="0080123B"/>
    <w:rsid w:val="00803B24"/>
    <w:rsid w:val="00816A40"/>
    <w:rsid w:val="00827628"/>
    <w:rsid w:val="00832171"/>
    <w:rsid w:val="0086411E"/>
    <w:rsid w:val="00894C78"/>
    <w:rsid w:val="008971B9"/>
    <w:rsid w:val="008B2630"/>
    <w:rsid w:val="008D18D1"/>
    <w:rsid w:val="008E7E6B"/>
    <w:rsid w:val="008F1D17"/>
    <w:rsid w:val="00912A44"/>
    <w:rsid w:val="0094213F"/>
    <w:rsid w:val="009761EF"/>
    <w:rsid w:val="009A6BC3"/>
    <w:rsid w:val="009B018C"/>
    <w:rsid w:val="009B3D89"/>
    <w:rsid w:val="009C5733"/>
    <w:rsid w:val="009C5BA4"/>
    <w:rsid w:val="00A03859"/>
    <w:rsid w:val="00A372F0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55787"/>
    <w:rsid w:val="00B61C56"/>
    <w:rsid w:val="00B75C06"/>
    <w:rsid w:val="00B82B09"/>
    <w:rsid w:val="00B84117"/>
    <w:rsid w:val="00B97B1C"/>
    <w:rsid w:val="00BB15AB"/>
    <w:rsid w:val="00BC5153"/>
    <w:rsid w:val="00C045DF"/>
    <w:rsid w:val="00C22627"/>
    <w:rsid w:val="00C27F91"/>
    <w:rsid w:val="00C3666C"/>
    <w:rsid w:val="00C6554A"/>
    <w:rsid w:val="00C714E2"/>
    <w:rsid w:val="00C96657"/>
    <w:rsid w:val="00CB2199"/>
    <w:rsid w:val="00D66089"/>
    <w:rsid w:val="00D9493C"/>
    <w:rsid w:val="00DD171C"/>
    <w:rsid w:val="00DE5EEA"/>
    <w:rsid w:val="00E22896"/>
    <w:rsid w:val="00E90DB9"/>
    <w:rsid w:val="00EB72E5"/>
    <w:rsid w:val="00ED7C44"/>
    <w:rsid w:val="00EE0207"/>
    <w:rsid w:val="00F25041"/>
    <w:rsid w:val="00F32441"/>
    <w:rsid w:val="00F34259"/>
    <w:rsid w:val="00F434F8"/>
    <w:rsid w:val="00F45A48"/>
    <w:rsid w:val="00F61BB9"/>
    <w:rsid w:val="00F672C9"/>
    <w:rsid w:val="00F7239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050BC"/>
  <w15:chartTrackingRefBased/>
  <w15:docId w15:val="{17074956-E327-4C9D-8AF3-6D427B5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4D7C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4D7C6B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Two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24AA-16DE-4C71-A984-95F08B33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22</cp:revision>
  <dcterms:created xsi:type="dcterms:W3CDTF">2020-11-19T03:22:00Z</dcterms:created>
  <dcterms:modified xsi:type="dcterms:W3CDTF">2020-11-19T03:41:00Z</dcterms:modified>
</cp:coreProperties>
</file>