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8FD6F" w14:textId="11518794" w:rsidR="00132274" w:rsidRPr="007E329F" w:rsidRDefault="00132274" w:rsidP="007E329F">
      <w:pPr>
        <w:pStyle w:val="SectionTitle"/>
        <w:rPr>
          <w:lang w:val="en-AU"/>
        </w:rPr>
      </w:pPr>
      <w:r w:rsidRPr="007E329F">
        <w:rPr>
          <w:lang w:val="en-AU"/>
        </w:rPr>
        <w:t>Optimisation Report</w:t>
      </w:r>
    </w:p>
    <w:p w14:paraId="1E62560B" w14:textId="77777777" w:rsidR="007E329F" w:rsidRPr="007E329F" w:rsidRDefault="007E329F">
      <w:pPr>
        <w:rPr>
          <w:lang w:val="en-AU"/>
        </w:rPr>
      </w:pPr>
      <w:r w:rsidRPr="007E329F">
        <w:rPr>
          <w:lang w:val="en-AU"/>
        </w:rPr>
        <w:br w:type="page"/>
      </w:r>
    </w:p>
    <w:p w14:paraId="73F94E0C" w14:textId="21190D5D" w:rsidR="007E329F" w:rsidRDefault="007E329F" w:rsidP="007E329F">
      <w:pPr>
        <w:pStyle w:val="Heading1"/>
        <w:rPr>
          <w:lang w:val="en-AU"/>
        </w:rPr>
      </w:pPr>
      <w:r>
        <w:rPr>
          <w:lang w:val="en-AU"/>
        </w:rPr>
        <w:lastRenderedPageBreak/>
        <w:t>Optimisation</w:t>
      </w:r>
    </w:p>
    <w:p w14:paraId="2374E921" w14:textId="6424D481" w:rsidR="00132274" w:rsidRPr="007E329F" w:rsidRDefault="00132274" w:rsidP="00AB5275">
      <w:pPr>
        <w:rPr>
          <w:lang w:val="en-AU"/>
        </w:rPr>
      </w:pPr>
      <w:r w:rsidRPr="007E329F">
        <w:rPr>
          <w:lang w:val="en-AU"/>
        </w:rPr>
        <w:t>Performance optimisation is key in having an efficiently functional application and is executed by monitoring and analysing the performance of an application and identifying ways to improve it to work more efficiently and execute more rapidly.</w:t>
      </w:r>
    </w:p>
    <w:p w14:paraId="32F92611" w14:textId="4D85F9F2" w:rsidR="00132274" w:rsidRPr="007E329F" w:rsidRDefault="00E05894" w:rsidP="00AB5275">
      <w:pPr>
        <w:rPr>
          <w:lang w:val="en-AU"/>
        </w:rPr>
      </w:pPr>
      <w:r w:rsidRPr="007E329F">
        <w:rPr>
          <w:lang w:val="en-AU"/>
        </w:rPr>
        <w:t>At CITE we have identified the levels of optimisation to be focused on:</w:t>
      </w:r>
    </w:p>
    <w:p w14:paraId="568AF9EE" w14:textId="77777777" w:rsidR="00DD6932" w:rsidRDefault="00E05894" w:rsidP="00DD6932">
      <w:pPr>
        <w:pStyle w:val="ListParagraph"/>
        <w:numPr>
          <w:ilvl w:val="0"/>
          <w:numId w:val="31"/>
        </w:numPr>
        <w:rPr>
          <w:lang w:val="en-AU"/>
        </w:rPr>
      </w:pPr>
      <w:r w:rsidRPr="00DD6932">
        <w:rPr>
          <w:lang w:val="en-AU"/>
        </w:rPr>
        <w:t>Design Level</w:t>
      </w:r>
    </w:p>
    <w:p w14:paraId="7FE4D0A0" w14:textId="77777777" w:rsidR="00DD6932" w:rsidRDefault="00E05894" w:rsidP="00DD6932">
      <w:pPr>
        <w:pStyle w:val="ListParagraph"/>
        <w:numPr>
          <w:ilvl w:val="3"/>
          <w:numId w:val="23"/>
        </w:numPr>
        <w:rPr>
          <w:lang w:val="en-AU"/>
        </w:rPr>
      </w:pPr>
      <w:r w:rsidRPr="00DD6932">
        <w:rPr>
          <w:lang w:val="en-AU"/>
        </w:rPr>
        <w:t xml:space="preserve">The design of </w:t>
      </w:r>
      <w:r w:rsidR="00784D33" w:rsidRPr="00DD6932">
        <w:rPr>
          <w:lang w:val="en-AU"/>
        </w:rPr>
        <w:t>our</w:t>
      </w:r>
      <w:r w:rsidRPr="00DD6932">
        <w:rPr>
          <w:lang w:val="en-AU"/>
        </w:rPr>
        <w:t xml:space="preserve"> system </w:t>
      </w:r>
      <w:r w:rsidR="00784D33" w:rsidRPr="00DD6932">
        <w:rPr>
          <w:lang w:val="en-AU"/>
        </w:rPr>
        <w:t>is</w:t>
      </w:r>
      <w:r w:rsidRPr="00DD6932">
        <w:rPr>
          <w:lang w:val="en-AU"/>
        </w:rPr>
        <w:t xml:space="preserve"> mak</w:t>
      </w:r>
      <w:r w:rsidR="00784D33" w:rsidRPr="00DD6932">
        <w:rPr>
          <w:lang w:val="en-AU"/>
        </w:rPr>
        <w:t>ing the</w:t>
      </w:r>
      <w:r w:rsidRPr="00DD6932">
        <w:rPr>
          <w:lang w:val="en-AU"/>
        </w:rPr>
        <w:t xml:space="preserve"> best use of the available resources, given goals, and expected load.</w:t>
      </w:r>
    </w:p>
    <w:p w14:paraId="1390C81A" w14:textId="77777777" w:rsidR="00DD6932" w:rsidRDefault="00E05894" w:rsidP="00DD6932">
      <w:pPr>
        <w:pStyle w:val="ListParagraph"/>
        <w:numPr>
          <w:ilvl w:val="3"/>
          <w:numId w:val="23"/>
        </w:numPr>
        <w:rPr>
          <w:lang w:val="en-AU"/>
        </w:rPr>
      </w:pPr>
      <w:r w:rsidRPr="00DD6932">
        <w:rPr>
          <w:lang w:val="en-AU"/>
        </w:rPr>
        <w:t>The architectural design</w:t>
      </w:r>
      <w:r w:rsidR="00784D33" w:rsidRPr="00DD6932">
        <w:rPr>
          <w:lang w:val="en-AU"/>
        </w:rPr>
        <w:t xml:space="preserve"> of our system plays an important role on</w:t>
      </w:r>
      <w:r w:rsidRPr="00DD6932">
        <w:rPr>
          <w:lang w:val="en-AU"/>
        </w:rPr>
        <w:t xml:space="preserve"> affecting system performance.</w:t>
      </w:r>
    </w:p>
    <w:p w14:paraId="5C50ED9A" w14:textId="7A7C7491" w:rsidR="00E05894" w:rsidRPr="00DD6932" w:rsidRDefault="00784D33" w:rsidP="00DD6932">
      <w:pPr>
        <w:pStyle w:val="ListParagraph"/>
        <w:numPr>
          <w:ilvl w:val="3"/>
          <w:numId w:val="23"/>
        </w:numPr>
        <w:rPr>
          <w:lang w:val="en-AU"/>
        </w:rPr>
      </w:pPr>
      <w:r w:rsidRPr="00DD6932">
        <w:rPr>
          <w:lang w:val="en-AU"/>
        </w:rPr>
        <w:t>Optimise the system to minimize network requests, ideally making a single request rather than multiple requests.</w:t>
      </w:r>
    </w:p>
    <w:p w14:paraId="2EE6FDDA" w14:textId="77777777" w:rsidR="00DD6932" w:rsidRDefault="00784D33" w:rsidP="00DD6932">
      <w:pPr>
        <w:pStyle w:val="ListParagraph"/>
        <w:numPr>
          <w:ilvl w:val="0"/>
          <w:numId w:val="31"/>
        </w:numPr>
        <w:rPr>
          <w:lang w:val="en-AU"/>
        </w:rPr>
      </w:pPr>
      <w:r w:rsidRPr="00DD6932">
        <w:rPr>
          <w:lang w:val="en-AU"/>
        </w:rPr>
        <w:t>Algorithms and Data Structures</w:t>
      </w:r>
    </w:p>
    <w:p w14:paraId="4C255496" w14:textId="77777777" w:rsidR="00DD6932" w:rsidRDefault="00ED0A45" w:rsidP="00DD6932">
      <w:pPr>
        <w:pStyle w:val="ListParagraph"/>
        <w:numPr>
          <w:ilvl w:val="0"/>
          <w:numId w:val="32"/>
        </w:numPr>
        <w:rPr>
          <w:lang w:val="en-AU"/>
        </w:rPr>
      </w:pPr>
      <w:r w:rsidRPr="00DD6932">
        <w:rPr>
          <w:lang w:val="en-AU"/>
        </w:rPr>
        <w:t>Algorithm and data structures are key players, being crucial to the systems performance.</w:t>
      </w:r>
    </w:p>
    <w:p w14:paraId="03CBBAF5" w14:textId="77777777" w:rsidR="00DD6932" w:rsidRDefault="00784D33" w:rsidP="00DD6932">
      <w:pPr>
        <w:pStyle w:val="ListParagraph"/>
        <w:numPr>
          <w:ilvl w:val="0"/>
          <w:numId w:val="32"/>
        </w:numPr>
        <w:rPr>
          <w:lang w:val="en-AU"/>
        </w:rPr>
      </w:pPr>
      <w:r w:rsidRPr="00DD6932">
        <w:rPr>
          <w:lang w:val="en-AU"/>
        </w:rPr>
        <w:t xml:space="preserve">To ensure our system is optimised, we are making sure the algorithms are constant, logarithmic, linear, or </w:t>
      </w:r>
      <w:r w:rsidR="00432D0D" w:rsidRPr="00DD6932">
        <w:rPr>
          <w:lang w:val="en-AU"/>
        </w:rPr>
        <w:t>log linear</w:t>
      </w:r>
      <w:r w:rsidRPr="00DD6932">
        <w:rPr>
          <w:lang w:val="en-AU"/>
        </w:rPr>
        <w:t>.</w:t>
      </w:r>
    </w:p>
    <w:p w14:paraId="29A432FE" w14:textId="1A387ACD" w:rsidR="00784D33" w:rsidRPr="00DD6932" w:rsidRDefault="00ED0A45" w:rsidP="00DD6932">
      <w:pPr>
        <w:pStyle w:val="ListParagraph"/>
        <w:numPr>
          <w:ilvl w:val="0"/>
          <w:numId w:val="32"/>
        </w:numPr>
        <w:rPr>
          <w:lang w:val="en-AU"/>
        </w:rPr>
      </w:pPr>
      <w:r w:rsidRPr="00DD6932">
        <w:rPr>
          <w:lang w:val="en-AU"/>
        </w:rPr>
        <w:t>We are implementing abstract data types as they are more efficient for system optimisation.</w:t>
      </w:r>
    </w:p>
    <w:p w14:paraId="557C6A82" w14:textId="10502117" w:rsidR="00ED0A45" w:rsidRPr="00DD6932" w:rsidRDefault="00ED0A45" w:rsidP="00DD6932">
      <w:pPr>
        <w:pStyle w:val="ListParagraph"/>
        <w:numPr>
          <w:ilvl w:val="0"/>
          <w:numId w:val="31"/>
        </w:numPr>
        <w:rPr>
          <w:lang w:val="en-AU"/>
        </w:rPr>
      </w:pPr>
      <w:r w:rsidRPr="00DD6932">
        <w:rPr>
          <w:lang w:val="en-AU"/>
        </w:rPr>
        <w:t>Source Code Level</w:t>
      </w:r>
    </w:p>
    <w:p w14:paraId="3C5F3144" w14:textId="77777777" w:rsidR="00ED0A45" w:rsidRPr="00DD6932" w:rsidRDefault="00ED0A45" w:rsidP="00DD6932">
      <w:pPr>
        <w:pStyle w:val="ListParagraph"/>
        <w:numPr>
          <w:ilvl w:val="0"/>
          <w:numId w:val="34"/>
        </w:numPr>
        <w:rPr>
          <w:lang w:val="en-AU"/>
        </w:rPr>
      </w:pPr>
      <w:r w:rsidRPr="00DD6932">
        <w:rPr>
          <w:lang w:val="en-AU"/>
        </w:rPr>
        <w:t>On our implementation of algorithms, along with our source code choices are quite crucial on system optimisation.</w:t>
      </w:r>
    </w:p>
    <w:p w14:paraId="6D121DE2" w14:textId="02E5BE1C" w:rsidR="00ED0A45" w:rsidRPr="007E329F" w:rsidRDefault="00ED0A45" w:rsidP="00B8184E">
      <w:pPr>
        <w:pStyle w:val="Heading2"/>
        <w:rPr>
          <w:lang w:val="en-AU"/>
        </w:rPr>
      </w:pPr>
      <w:r w:rsidRPr="007E329F">
        <w:rPr>
          <w:lang w:val="en-AU"/>
        </w:rPr>
        <w:t>Client-side and Server-side Optimisation</w:t>
      </w:r>
    </w:p>
    <w:p w14:paraId="42BADF0F" w14:textId="10499DE0" w:rsidR="00ED0A45" w:rsidRPr="007E329F" w:rsidRDefault="004C01D4" w:rsidP="00ED0A45">
      <w:pPr>
        <w:rPr>
          <w:lang w:val="en-AU"/>
        </w:rPr>
      </w:pPr>
      <w:r w:rsidRPr="007E329F">
        <w:rPr>
          <w:lang w:val="en-AU"/>
        </w:rPr>
        <w:t>Our client-side relates to how the performance is seen on the web browser or the user interface. This includes page load time, downloading of all resources, image load time etc.</w:t>
      </w:r>
    </w:p>
    <w:p w14:paraId="6DF9D19C" w14:textId="7FCAF65A" w:rsidR="004C01D4" w:rsidRPr="007E329F" w:rsidRDefault="004C01D4" w:rsidP="00ED0A45">
      <w:pPr>
        <w:rPr>
          <w:lang w:val="en-AU"/>
        </w:rPr>
      </w:pPr>
      <w:r w:rsidRPr="007E329F">
        <w:rPr>
          <w:lang w:val="en-AU"/>
        </w:rPr>
        <w:t>Our server-side relates to how long it takes to run on the server to execute requests. Optimising our performance on the server generally involves Optimising the database queries and other application dependencies.</w:t>
      </w:r>
    </w:p>
    <w:p w14:paraId="2859E6BD" w14:textId="1BF5A6DF" w:rsidR="004C01D4" w:rsidRPr="007E329F" w:rsidRDefault="004C01D4">
      <w:pPr>
        <w:rPr>
          <w:lang w:val="en-AU"/>
        </w:rPr>
      </w:pPr>
      <w:r w:rsidRPr="007E329F">
        <w:rPr>
          <w:lang w:val="en-AU"/>
        </w:rPr>
        <w:br w:type="page"/>
      </w:r>
    </w:p>
    <w:p w14:paraId="3A0F740E" w14:textId="32A6F631" w:rsidR="004C01D4" w:rsidRPr="007E329F" w:rsidRDefault="004C01D4" w:rsidP="00B8184E">
      <w:pPr>
        <w:pStyle w:val="Heading2"/>
        <w:rPr>
          <w:lang w:val="en-AU"/>
        </w:rPr>
      </w:pPr>
      <w:r w:rsidRPr="007E329F">
        <w:rPr>
          <w:lang w:val="en-AU"/>
        </w:rPr>
        <w:lastRenderedPageBreak/>
        <w:t xml:space="preserve">Client-side Performance </w:t>
      </w:r>
      <w:r w:rsidR="00B8184E">
        <w:rPr>
          <w:lang w:val="en-AU"/>
        </w:rPr>
        <w:t>O</w:t>
      </w:r>
      <w:r w:rsidRPr="007E329F">
        <w:rPr>
          <w:lang w:val="en-AU"/>
        </w:rPr>
        <w:t>ptimisation</w:t>
      </w:r>
    </w:p>
    <w:p w14:paraId="3A5E68BE" w14:textId="5CD0B032" w:rsidR="004C01D4" w:rsidRPr="007E329F" w:rsidRDefault="004C01D4" w:rsidP="00ED0A45">
      <w:pPr>
        <w:rPr>
          <w:lang w:val="en-AU"/>
        </w:rPr>
      </w:pPr>
      <w:r w:rsidRPr="007E329F">
        <w:rPr>
          <w:lang w:val="en-AU"/>
        </w:rPr>
        <w:t>Below are some of the ways we are optimising performance on the client side:</w:t>
      </w:r>
    </w:p>
    <w:p w14:paraId="3696D90C" w14:textId="77777777" w:rsidR="00276CB1" w:rsidRDefault="004C01D4" w:rsidP="00276CB1">
      <w:pPr>
        <w:pStyle w:val="ListParagraph"/>
        <w:numPr>
          <w:ilvl w:val="0"/>
          <w:numId w:val="26"/>
        </w:numPr>
        <w:rPr>
          <w:lang w:val="en-AU"/>
        </w:rPr>
      </w:pPr>
      <w:r w:rsidRPr="007E329F">
        <w:rPr>
          <w:lang w:val="en-AU"/>
        </w:rPr>
        <w:t>Content Delivery Network</w:t>
      </w:r>
    </w:p>
    <w:p w14:paraId="5E867B07" w14:textId="47CA4A72" w:rsidR="004C01D4" w:rsidRPr="00276CB1" w:rsidRDefault="00354EED" w:rsidP="00276CB1">
      <w:pPr>
        <w:pStyle w:val="ListParagraph"/>
        <w:numPr>
          <w:ilvl w:val="0"/>
          <w:numId w:val="35"/>
        </w:numPr>
        <w:rPr>
          <w:lang w:val="en-AU"/>
        </w:rPr>
      </w:pPr>
      <w:r w:rsidRPr="00276CB1">
        <w:rPr>
          <w:lang w:val="en-AU"/>
        </w:rPr>
        <w:t>The content delivery networks are an intelligent way that we are handling our static files like JavaScript, CSS and image files which do not change.</w:t>
      </w:r>
    </w:p>
    <w:p w14:paraId="064C7B8B" w14:textId="77777777" w:rsidR="00276CB1" w:rsidRDefault="00354EED" w:rsidP="00276CB1">
      <w:pPr>
        <w:pStyle w:val="ListParagraph"/>
        <w:numPr>
          <w:ilvl w:val="0"/>
          <w:numId w:val="26"/>
        </w:numPr>
        <w:rPr>
          <w:lang w:val="en-AU"/>
        </w:rPr>
      </w:pPr>
      <w:r w:rsidRPr="007E329F">
        <w:rPr>
          <w:lang w:val="en-AU"/>
        </w:rPr>
        <w:t>Bundle and Minification</w:t>
      </w:r>
    </w:p>
    <w:p w14:paraId="418C231E" w14:textId="77777777" w:rsidR="00276CB1" w:rsidRPr="00276CB1" w:rsidRDefault="00354EED" w:rsidP="00276CB1">
      <w:pPr>
        <w:pStyle w:val="ListParagraph"/>
        <w:numPr>
          <w:ilvl w:val="0"/>
          <w:numId w:val="36"/>
        </w:numPr>
        <w:rPr>
          <w:lang w:val="en-AU"/>
        </w:rPr>
      </w:pPr>
      <w:r w:rsidRPr="00276CB1">
        <w:rPr>
          <w:lang w:val="en-AU"/>
        </w:rPr>
        <w:t>Bundling our files together and producing fewer files improves performance.</w:t>
      </w:r>
    </w:p>
    <w:p w14:paraId="031D07B9" w14:textId="127F87DF" w:rsidR="00354EED" w:rsidRPr="00276CB1" w:rsidRDefault="00354EED" w:rsidP="00276CB1">
      <w:pPr>
        <w:pStyle w:val="ListParagraph"/>
        <w:numPr>
          <w:ilvl w:val="0"/>
          <w:numId w:val="36"/>
        </w:numPr>
        <w:rPr>
          <w:lang w:val="en-AU"/>
        </w:rPr>
      </w:pPr>
      <w:r w:rsidRPr="00276CB1">
        <w:rPr>
          <w:lang w:val="en-AU"/>
        </w:rPr>
        <w:t>Minifying our files and removing all unnecessary characters e.g. white spaces also improves our performance</w:t>
      </w:r>
    </w:p>
    <w:p w14:paraId="595D57AD" w14:textId="637E9E95" w:rsidR="00354EED" w:rsidRPr="007E329F" w:rsidRDefault="00354EED" w:rsidP="00354EED">
      <w:pPr>
        <w:pStyle w:val="ListParagraph"/>
        <w:numPr>
          <w:ilvl w:val="0"/>
          <w:numId w:val="26"/>
        </w:numPr>
        <w:rPr>
          <w:lang w:val="en-AU"/>
        </w:rPr>
      </w:pPr>
      <w:r w:rsidRPr="007E329F">
        <w:rPr>
          <w:lang w:val="en-AU"/>
        </w:rPr>
        <w:t>Optimising Image Usage</w:t>
      </w:r>
    </w:p>
    <w:p w14:paraId="03CBF9AF" w14:textId="71553B66" w:rsidR="00354EED" w:rsidRPr="00276CB1" w:rsidRDefault="00354EED" w:rsidP="00276CB1">
      <w:pPr>
        <w:pStyle w:val="ListParagraph"/>
        <w:numPr>
          <w:ilvl w:val="0"/>
          <w:numId w:val="37"/>
        </w:numPr>
        <w:rPr>
          <w:lang w:val="en-AU"/>
        </w:rPr>
      </w:pPr>
      <w:r w:rsidRPr="00276CB1">
        <w:rPr>
          <w:lang w:val="en-AU"/>
        </w:rPr>
        <w:t>Most of our images can be optimised and made smaller</w:t>
      </w:r>
    </w:p>
    <w:p w14:paraId="6DD4AB84" w14:textId="092DC9FF" w:rsidR="00354EED" w:rsidRPr="007E329F" w:rsidRDefault="00354EED" w:rsidP="00354EED">
      <w:pPr>
        <w:pStyle w:val="ListParagraph"/>
        <w:numPr>
          <w:ilvl w:val="0"/>
          <w:numId w:val="26"/>
        </w:numPr>
        <w:rPr>
          <w:lang w:val="en-AU"/>
        </w:rPr>
      </w:pPr>
      <w:r w:rsidRPr="007E329F">
        <w:rPr>
          <w:lang w:val="en-AU"/>
        </w:rPr>
        <w:t>Removing duplicate code JavaScript and CSS</w:t>
      </w:r>
    </w:p>
    <w:p w14:paraId="3E41ABDA" w14:textId="48E9DBD3" w:rsidR="00354EED" w:rsidRPr="00276CB1" w:rsidRDefault="00354EED" w:rsidP="00276CB1">
      <w:pPr>
        <w:pStyle w:val="ListParagraph"/>
        <w:numPr>
          <w:ilvl w:val="0"/>
          <w:numId w:val="38"/>
        </w:numPr>
        <w:rPr>
          <w:lang w:val="en-AU"/>
        </w:rPr>
      </w:pPr>
      <w:r w:rsidRPr="00276CB1">
        <w:rPr>
          <w:lang w:val="en-AU"/>
        </w:rPr>
        <w:t>Removing our duplicate code reduces the size of the files hence better performance</w:t>
      </w:r>
      <w:r w:rsidR="00D52B87" w:rsidRPr="00276CB1">
        <w:rPr>
          <w:lang w:val="en-AU"/>
        </w:rPr>
        <w:t>.</w:t>
      </w:r>
    </w:p>
    <w:p w14:paraId="4EA306AB" w14:textId="6266996C" w:rsidR="00D52B87" w:rsidRPr="007E329F" w:rsidRDefault="00D52B87" w:rsidP="00D52B87">
      <w:pPr>
        <w:pStyle w:val="ListParagraph"/>
        <w:numPr>
          <w:ilvl w:val="0"/>
          <w:numId w:val="26"/>
        </w:numPr>
        <w:rPr>
          <w:lang w:val="en-AU"/>
        </w:rPr>
      </w:pPr>
      <w:r w:rsidRPr="007E329F">
        <w:rPr>
          <w:lang w:val="en-AU"/>
        </w:rPr>
        <w:t>Using a Minimalistic Styling Framework</w:t>
      </w:r>
    </w:p>
    <w:p w14:paraId="1518BCF2" w14:textId="3CAAECF1" w:rsidR="00D52B87" w:rsidRPr="00276CB1" w:rsidRDefault="00D52B87" w:rsidP="00276CB1">
      <w:pPr>
        <w:pStyle w:val="ListParagraph"/>
        <w:numPr>
          <w:ilvl w:val="0"/>
          <w:numId w:val="39"/>
        </w:numPr>
        <w:rPr>
          <w:lang w:val="en-AU"/>
        </w:rPr>
      </w:pPr>
      <w:r w:rsidRPr="00276CB1">
        <w:rPr>
          <w:lang w:val="en-AU"/>
        </w:rPr>
        <w:t>This will help with our styling aspect and as the styling framework has already been optimised and minified for better performance it should be effective in keeping the performance of our system optimal.</w:t>
      </w:r>
    </w:p>
    <w:sectPr w:rsidR="00D52B87" w:rsidRPr="00276CB1" w:rsidSect="00C3666C">
      <w:headerReference w:type="first" r:id="rId8"/>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D2218" w14:textId="77777777" w:rsidR="00B672A3" w:rsidRDefault="00B672A3" w:rsidP="00C6554A">
      <w:pPr>
        <w:spacing w:before="0" w:after="0" w:line="240" w:lineRule="auto"/>
      </w:pPr>
      <w:r>
        <w:separator/>
      </w:r>
    </w:p>
  </w:endnote>
  <w:endnote w:type="continuationSeparator" w:id="0">
    <w:p w14:paraId="2447CDA8" w14:textId="77777777" w:rsidR="00B672A3" w:rsidRDefault="00B672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6D14C" w14:textId="77777777" w:rsidR="00B672A3" w:rsidRDefault="00B672A3" w:rsidP="00C6554A">
      <w:pPr>
        <w:spacing w:before="0" w:after="0" w:line="240" w:lineRule="auto"/>
      </w:pPr>
      <w:r>
        <w:separator/>
      </w:r>
    </w:p>
  </w:footnote>
  <w:footnote w:type="continuationSeparator" w:id="0">
    <w:p w14:paraId="11E47BF1" w14:textId="77777777" w:rsidR="00B672A3" w:rsidRDefault="00B672A3"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A296" w14:textId="77777777" w:rsidR="00C27F91" w:rsidRDefault="00C27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641F1C"/>
    <w:multiLevelType w:val="hybridMultilevel"/>
    <w:tmpl w:val="A82077AA"/>
    <w:lvl w:ilvl="0" w:tplc="17929EAE">
      <w:start w:val="1"/>
      <w:numFmt w:val="bullet"/>
      <w:lvlText w:val=""/>
      <w:lvlJc w:val="left"/>
      <w:pPr>
        <w:ind w:left="121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35038A1"/>
    <w:multiLevelType w:val="hybridMultilevel"/>
    <w:tmpl w:val="87A41AF4"/>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4"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7856A6"/>
    <w:multiLevelType w:val="hybridMultilevel"/>
    <w:tmpl w:val="7E563D02"/>
    <w:lvl w:ilvl="0" w:tplc="17929EAE">
      <w:start w:val="1"/>
      <w:numFmt w:val="bullet"/>
      <w:lvlText w:val=""/>
      <w:lvlJc w:val="left"/>
      <w:pPr>
        <w:ind w:left="121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1A28361D"/>
    <w:multiLevelType w:val="hybridMultilevel"/>
    <w:tmpl w:val="A1A8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AC3641E"/>
    <w:multiLevelType w:val="hybridMultilevel"/>
    <w:tmpl w:val="7E563D02"/>
    <w:lvl w:ilvl="0" w:tplc="17929EAE">
      <w:start w:val="1"/>
      <w:numFmt w:val="bullet"/>
      <w:lvlText w:val=""/>
      <w:lvlJc w:val="left"/>
      <w:pPr>
        <w:ind w:left="121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1B59592E"/>
    <w:multiLevelType w:val="hybridMultilevel"/>
    <w:tmpl w:val="1F30F32C"/>
    <w:lvl w:ilvl="0" w:tplc="17929EAE">
      <w:start w:val="1"/>
      <w:numFmt w:val="bullet"/>
      <w:lvlText w:val=""/>
      <w:lvlJc w:val="left"/>
      <w:pPr>
        <w:ind w:left="121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27355721"/>
    <w:multiLevelType w:val="hybridMultilevel"/>
    <w:tmpl w:val="7E563D02"/>
    <w:lvl w:ilvl="0" w:tplc="17929EAE">
      <w:start w:val="1"/>
      <w:numFmt w:val="bullet"/>
      <w:lvlText w:val=""/>
      <w:lvlJc w:val="left"/>
      <w:pPr>
        <w:ind w:left="121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2D0E3351"/>
    <w:multiLevelType w:val="hybridMultilevel"/>
    <w:tmpl w:val="C2D62002"/>
    <w:lvl w:ilvl="0" w:tplc="17929EAE">
      <w:start w:val="1"/>
      <w:numFmt w:val="bullet"/>
      <w:lvlText w:val=""/>
      <w:lvlJc w:val="left"/>
      <w:pPr>
        <w:ind w:left="157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2E692B86"/>
    <w:multiLevelType w:val="hybridMultilevel"/>
    <w:tmpl w:val="C8A032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2E715BA5"/>
    <w:multiLevelType w:val="hybridMultilevel"/>
    <w:tmpl w:val="E228B6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30555B6E"/>
    <w:multiLevelType w:val="hybridMultilevel"/>
    <w:tmpl w:val="39BC5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CFA45DAE">
      <w:start w:val="1"/>
      <w:numFmt w:val="bullet"/>
      <w:lvlText w:val=""/>
      <w:lvlJc w:val="left"/>
      <w:pPr>
        <w:ind w:left="121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2B0F64"/>
    <w:multiLevelType w:val="hybridMultilevel"/>
    <w:tmpl w:val="7E563D02"/>
    <w:lvl w:ilvl="0" w:tplc="17929EAE">
      <w:start w:val="1"/>
      <w:numFmt w:val="bullet"/>
      <w:lvlText w:val=""/>
      <w:lvlJc w:val="left"/>
      <w:pPr>
        <w:ind w:left="121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04655A8"/>
    <w:multiLevelType w:val="hybridMultilevel"/>
    <w:tmpl w:val="A1A8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2FF4B7A"/>
    <w:multiLevelType w:val="hybridMultilevel"/>
    <w:tmpl w:val="1E061B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7326C5C"/>
    <w:multiLevelType w:val="hybridMultilevel"/>
    <w:tmpl w:val="F4E202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F96818"/>
    <w:multiLevelType w:val="hybridMultilevel"/>
    <w:tmpl w:val="642C73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62DC524A"/>
    <w:multiLevelType w:val="hybridMultilevel"/>
    <w:tmpl w:val="7E563D02"/>
    <w:lvl w:ilvl="0" w:tplc="17929EAE">
      <w:start w:val="1"/>
      <w:numFmt w:val="bullet"/>
      <w:lvlText w:val=""/>
      <w:lvlJc w:val="left"/>
      <w:pPr>
        <w:ind w:left="121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9"/>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3"/>
  </w:num>
  <w:num w:numId="17">
    <w:abstractNumId w:val="28"/>
  </w:num>
  <w:num w:numId="18">
    <w:abstractNumId w:val="26"/>
  </w:num>
  <w:num w:numId="19">
    <w:abstractNumId w:val="36"/>
  </w:num>
  <w:num w:numId="20">
    <w:abstractNumId w:val="12"/>
  </w:num>
  <w:num w:numId="21">
    <w:abstractNumId w:val="18"/>
  </w:num>
  <w:num w:numId="22">
    <w:abstractNumId w:val="14"/>
  </w:num>
  <w:num w:numId="23">
    <w:abstractNumId w:val="25"/>
  </w:num>
  <w:num w:numId="24">
    <w:abstractNumId w:val="13"/>
  </w:num>
  <w:num w:numId="25">
    <w:abstractNumId w:val="23"/>
  </w:num>
  <w:num w:numId="26">
    <w:abstractNumId w:val="31"/>
  </w:num>
  <w:num w:numId="27">
    <w:abstractNumId w:val="34"/>
  </w:num>
  <w:num w:numId="28">
    <w:abstractNumId w:val="24"/>
  </w:num>
  <w:num w:numId="29">
    <w:abstractNumId w:val="17"/>
  </w:num>
  <w:num w:numId="30">
    <w:abstractNumId w:val="30"/>
  </w:num>
  <w:num w:numId="31">
    <w:abstractNumId w:val="32"/>
  </w:num>
  <w:num w:numId="32">
    <w:abstractNumId w:val="20"/>
  </w:num>
  <w:num w:numId="33">
    <w:abstractNumId w:val="22"/>
  </w:num>
  <w:num w:numId="34">
    <w:abstractNumId w:val="10"/>
  </w:num>
  <w:num w:numId="35">
    <w:abstractNumId w:val="16"/>
  </w:num>
  <w:num w:numId="36">
    <w:abstractNumId w:val="27"/>
  </w:num>
  <w:num w:numId="37">
    <w:abstractNumId w:val="19"/>
  </w:num>
  <w:num w:numId="38">
    <w:abstractNumId w:val="21"/>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6"/>
    <w:rsid w:val="00012985"/>
    <w:rsid w:val="00042E16"/>
    <w:rsid w:val="000A12B1"/>
    <w:rsid w:val="000C2707"/>
    <w:rsid w:val="000E24ED"/>
    <w:rsid w:val="001124BE"/>
    <w:rsid w:val="00132274"/>
    <w:rsid w:val="00155A0F"/>
    <w:rsid w:val="00185C74"/>
    <w:rsid w:val="001C2902"/>
    <w:rsid w:val="001D7C6B"/>
    <w:rsid w:val="001F1146"/>
    <w:rsid w:val="00206520"/>
    <w:rsid w:val="0021017B"/>
    <w:rsid w:val="00230D35"/>
    <w:rsid w:val="00236477"/>
    <w:rsid w:val="002554CD"/>
    <w:rsid w:val="00256EC7"/>
    <w:rsid w:val="00276CB1"/>
    <w:rsid w:val="002877A5"/>
    <w:rsid w:val="00293B83"/>
    <w:rsid w:val="002B4294"/>
    <w:rsid w:val="002E6B4F"/>
    <w:rsid w:val="00306882"/>
    <w:rsid w:val="00312EAB"/>
    <w:rsid w:val="00333D0D"/>
    <w:rsid w:val="00343F0E"/>
    <w:rsid w:val="00354EED"/>
    <w:rsid w:val="00373762"/>
    <w:rsid w:val="0037505B"/>
    <w:rsid w:val="003B7FD4"/>
    <w:rsid w:val="003D166A"/>
    <w:rsid w:val="00432D0D"/>
    <w:rsid w:val="0045651A"/>
    <w:rsid w:val="00476F98"/>
    <w:rsid w:val="00485AC8"/>
    <w:rsid w:val="0049575E"/>
    <w:rsid w:val="004A63BB"/>
    <w:rsid w:val="004C01D4"/>
    <w:rsid w:val="004C049F"/>
    <w:rsid w:val="004C67C4"/>
    <w:rsid w:val="004D02E6"/>
    <w:rsid w:val="004E1802"/>
    <w:rsid w:val="005000E2"/>
    <w:rsid w:val="0050255D"/>
    <w:rsid w:val="00547C27"/>
    <w:rsid w:val="005C140D"/>
    <w:rsid w:val="005C14A4"/>
    <w:rsid w:val="005E00B6"/>
    <w:rsid w:val="00634A5D"/>
    <w:rsid w:val="00692C5F"/>
    <w:rsid w:val="006A2D7D"/>
    <w:rsid w:val="006A3CE7"/>
    <w:rsid w:val="00703922"/>
    <w:rsid w:val="007172F5"/>
    <w:rsid w:val="00731573"/>
    <w:rsid w:val="0077317A"/>
    <w:rsid w:val="0077499B"/>
    <w:rsid w:val="00784D33"/>
    <w:rsid w:val="007B56FC"/>
    <w:rsid w:val="007E329F"/>
    <w:rsid w:val="0080123B"/>
    <w:rsid w:val="00803B24"/>
    <w:rsid w:val="00816A40"/>
    <w:rsid w:val="00827628"/>
    <w:rsid w:val="00832171"/>
    <w:rsid w:val="0086411E"/>
    <w:rsid w:val="00894C78"/>
    <w:rsid w:val="008B2630"/>
    <w:rsid w:val="008E7E6B"/>
    <w:rsid w:val="008F1D17"/>
    <w:rsid w:val="00910939"/>
    <w:rsid w:val="0094213F"/>
    <w:rsid w:val="009A6BC3"/>
    <w:rsid w:val="009B018C"/>
    <w:rsid w:val="009B3D89"/>
    <w:rsid w:val="009C5BA4"/>
    <w:rsid w:val="00A03859"/>
    <w:rsid w:val="00A75321"/>
    <w:rsid w:val="00A95A3A"/>
    <w:rsid w:val="00AB5275"/>
    <w:rsid w:val="00AC0794"/>
    <w:rsid w:val="00AC09AC"/>
    <w:rsid w:val="00AC33A5"/>
    <w:rsid w:val="00AE6E75"/>
    <w:rsid w:val="00AF3CD2"/>
    <w:rsid w:val="00B124F2"/>
    <w:rsid w:val="00B448AF"/>
    <w:rsid w:val="00B51866"/>
    <w:rsid w:val="00B61C56"/>
    <w:rsid w:val="00B672A3"/>
    <w:rsid w:val="00B75C06"/>
    <w:rsid w:val="00B8184E"/>
    <w:rsid w:val="00B82B09"/>
    <w:rsid w:val="00B84117"/>
    <w:rsid w:val="00B97B1C"/>
    <w:rsid w:val="00BC5153"/>
    <w:rsid w:val="00C045DF"/>
    <w:rsid w:val="00C22627"/>
    <w:rsid w:val="00C27F91"/>
    <w:rsid w:val="00C3666C"/>
    <w:rsid w:val="00C6554A"/>
    <w:rsid w:val="00C714E2"/>
    <w:rsid w:val="00CB2199"/>
    <w:rsid w:val="00D52B87"/>
    <w:rsid w:val="00D66089"/>
    <w:rsid w:val="00D9493C"/>
    <w:rsid w:val="00DD171C"/>
    <w:rsid w:val="00DD6932"/>
    <w:rsid w:val="00DE5EEA"/>
    <w:rsid w:val="00E05894"/>
    <w:rsid w:val="00E22896"/>
    <w:rsid w:val="00E90DB9"/>
    <w:rsid w:val="00ED0A45"/>
    <w:rsid w:val="00ED7C44"/>
    <w:rsid w:val="00EE0207"/>
    <w:rsid w:val="00F25041"/>
    <w:rsid w:val="00F33726"/>
    <w:rsid w:val="00F34259"/>
    <w:rsid w:val="00F45A48"/>
    <w:rsid w:val="00F672C9"/>
    <w:rsid w:val="00FA79BD"/>
    <w:rsid w:val="00FB5CB1"/>
    <w:rsid w:val="00FD28FC"/>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3FB15D"/>
  <w15:chartTrackingRefBased/>
  <w15:docId w15:val="{3DE51575-FD34-41C8-A853-5E817D95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semiHidden/>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isa\Downloads\Template%20(3).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3507-4062-42F6-BABB-0DB17C75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(3).dotx</Template>
  <TotalTime>73</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mckenna</dc:creator>
  <cp:keywords/>
  <dc:description/>
  <cp:lastModifiedBy>Ke Swen Lee</cp:lastModifiedBy>
  <cp:revision>9</cp:revision>
  <dcterms:created xsi:type="dcterms:W3CDTF">2020-11-25T03:06:00Z</dcterms:created>
  <dcterms:modified xsi:type="dcterms:W3CDTF">2020-11-25T06:26:00Z</dcterms:modified>
</cp:coreProperties>
</file>