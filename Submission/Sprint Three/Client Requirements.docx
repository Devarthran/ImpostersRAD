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2958FD" w:rsidP="002958FD">
      <w:pPr>
        <w:pStyle w:val="Heading1"/>
      </w:pPr>
      <w:r>
        <w:t>Client Requirements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 xml:space="preserve">Profile </w:t>
      </w:r>
      <w:r w:rsidR="0019536C">
        <w:t>page for subscribers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Functions for admin: add user, modify user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Pattern recognition for password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 xml:space="preserve">Graphy needs to be perfect </w:t>
      </w:r>
      <w:r>
        <w:sym w:font="Wingdings" w:char="F04C"/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Rating (stars), new column for it</w:t>
      </w:r>
    </w:p>
    <w:p w:rsidR="002958FD" w:rsidRDefault="002958FD" w:rsidP="002958FD">
      <w:pPr>
        <w:pStyle w:val="ListParagraph"/>
        <w:numPr>
          <w:ilvl w:val="0"/>
          <w:numId w:val="23"/>
        </w:numPr>
      </w:pPr>
      <w:r>
        <w:t>Graphy needs to refresh himself</w:t>
      </w:r>
    </w:p>
    <w:p w:rsidR="002958FD" w:rsidRDefault="002958FD" w:rsidP="00E414BC"/>
    <w:p w:rsidR="00E414BC" w:rsidRDefault="00E414BC" w:rsidP="00E414BC">
      <w:pPr>
        <w:pStyle w:val="Heading1"/>
      </w:pPr>
      <w:r>
        <w:t>Things to do TODAY</w:t>
      </w:r>
    </w:p>
    <w:p w:rsidR="00E414BC" w:rsidRPr="00E414BC" w:rsidRDefault="00E414BC" w:rsidP="00E414BC">
      <w:pPr>
        <w:pStyle w:val="ListParagraph"/>
        <w:numPr>
          <w:ilvl w:val="0"/>
          <w:numId w:val="24"/>
        </w:numPr>
      </w:pPr>
      <w:bookmarkStart w:id="0" w:name="_GoBack"/>
      <w:bookmarkEnd w:id="0"/>
      <w:r>
        <w:t>Update code</w:t>
      </w:r>
    </w:p>
    <w:sectPr w:rsidR="00E414BC" w:rsidRPr="00E414BC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FAA" w:rsidRDefault="00CB3FAA" w:rsidP="00C6554A">
      <w:pPr>
        <w:spacing w:before="0" w:after="0" w:line="240" w:lineRule="auto"/>
      </w:pPr>
      <w:r>
        <w:separator/>
      </w:r>
    </w:p>
  </w:endnote>
  <w:endnote w:type="continuationSeparator" w:id="0">
    <w:p w:rsidR="00CB3FAA" w:rsidRDefault="00CB3FA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FAA" w:rsidRDefault="00CB3FAA" w:rsidP="00C6554A">
      <w:pPr>
        <w:spacing w:before="0" w:after="0" w:line="240" w:lineRule="auto"/>
      </w:pPr>
      <w:r>
        <w:separator/>
      </w:r>
    </w:p>
  </w:footnote>
  <w:footnote w:type="continuationSeparator" w:id="0">
    <w:p w:rsidR="00CB3FAA" w:rsidRDefault="00CB3FA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07708"/>
    <w:multiLevelType w:val="hybridMultilevel"/>
    <w:tmpl w:val="8BCA6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C5913"/>
    <w:multiLevelType w:val="hybridMultilevel"/>
    <w:tmpl w:val="DC6E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FD"/>
    <w:rsid w:val="00012985"/>
    <w:rsid w:val="00042E16"/>
    <w:rsid w:val="000A12B1"/>
    <w:rsid w:val="000C2707"/>
    <w:rsid w:val="000E24ED"/>
    <w:rsid w:val="00155A0F"/>
    <w:rsid w:val="00185C74"/>
    <w:rsid w:val="0019536C"/>
    <w:rsid w:val="001C2902"/>
    <w:rsid w:val="001D7C6B"/>
    <w:rsid w:val="001F1146"/>
    <w:rsid w:val="00206520"/>
    <w:rsid w:val="0021017B"/>
    <w:rsid w:val="00230D35"/>
    <w:rsid w:val="00236477"/>
    <w:rsid w:val="002554CD"/>
    <w:rsid w:val="00256EC7"/>
    <w:rsid w:val="002877A5"/>
    <w:rsid w:val="00293B83"/>
    <w:rsid w:val="002958FD"/>
    <w:rsid w:val="002B4294"/>
    <w:rsid w:val="002E6B4F"/>
    <w:rsid w:val="00306882"/>
    <w:rsid w:val="00312EAB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E1802"/>
    <w:rsid w:val="005000E2"/>
    <w:rsid w:val="0050255D"/>
    <w:rsid w:val="00547C27"/>
    <w:rsid w:val="005C140D"/>
    <w:rsid w:val="005C14A4"/>
    <w:rsid w:val="005E00B6"/>
    <w:rsid w:val="005F240C"/>
    <w:rsid w:val="00634A5D"/>
    <w:rsid w:val="00692C5F"/>
    <w:rsid w:val="006A2D7D"/>
    <w:rsid w:val="006A3CE7"/>
    <w:rsid w:val="00703922"/>
    <w:rsid w:val="007172F5"/>
    <w:rsid w:val="00731573"/>
    <w:rsid w:val="00751416"/>
    <w:rsid w:val="0077317A"/>
    <w:rsid w:val="0077499B"/>
    <w:rsid w:val="007B56FC"/>
    <w:rsid w:val="0080123B"/>
    <w:rsid w:val="00803B24"/>
    <w:rsid w:val="0081356F"/>
    <w:rsid w:val="00816A40"/>
    <w:rsid w:val="00827628"/>
    <w:rsid w:val="00832171"/>
    <w:rsid w:val="0086411E"/>
    <w:rsid w:val="00894C78"/>
    <w:rsid w:val="008B2630"/>
    <w:rsid w:val="008E7E6B"/>
    <w:rsid w:val="008F1D17"/>
    <w:rsid w:val="0094213F"/>
    <w:rsid w:val="009A6BC3"/>
    <w:rsid w:val="009B018C"/>
    <w:rsid w:val="009B3D89"/>
    <w:rsid w:val="009C5BA4"/>
    <w:rsid w:val="00A03859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61C56"/>
    <w:rsid w:val="00B75C06"/>
    <w:rsid w:val="00B82B09"/>
    <w:rsid w:val="00B84117"/>
    <w:rsid w:val="00B97B1C"/>
    <w:rsid w:val="00BC5153"/>
    <w:rsid w:val="00C045DF"/>
    <w:rsid w:val="00C22627"/>
    <w:rsid w:val="00C27F91"/>
    <w:rsid w:val="00C3666C"/>
    <w:rsid w:val="00C6554A"/>
    <w:rsid w:val="00C714E2"/>
    <w:rsid w:val="00CB2199"/>
    <w:rsid w:val="00CB3FAA"/>
    <w:rsid w:val="00D66089"/>
    <w:rsid w:val="00D9493C"/>
    <w:rsid w:val="00DD171C"/>
    <w:rsid w:val="00DE5EEA"/>
    <w:rsid w:val="00E22896"/>
    <w:rsid w:val="00E414BC"/>
    <w:rsid w:val="00E90DB9"/>
    <w:rsid w:val="00ED7C44"/>
    <w:rsid w:val="00EE0207"/>
    <w:rsid w:val="00F25041"/>
    <w:rsid w:val="00F34259"/>
    <w:rsid w:val="00F45A48"/>
    <w:rsid w:val="00F672C9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F0124"/>
  <w15:chartTrackingRefBased/>
  <w15:docId w15:val="{56DB9DBF-1585-49BD-BDA2-EDA2B1E8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Sprint%20Three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CA5C7-729B-4BD9-8D31-EF2A2332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4</cp:revision>
  <dcterms:created xsi:type="dcterms:W3CDTF">2020-11-19T03:00:00Z</dcterms:created>
  <dcterms:modified xsi:type="dcterms:W3CDTF">2020-11-19T03:52:00Z</dcterms:modified>
</cp:coreProperties>
</file>