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D3C32" w14:textId="77777777" w:rsidR="00210F65" w:rsidRPr="00C06790" w:rsidRDefault="00210F65" w:rsidP="009C0310">
      <w:pPr>
        <w:pStyle w:val="SectionTitle"/>
        <w:rPr>
          <w:lang w:val="en-AU"/>
        </w:rPr>
      </w:pPr>
      <w:bookmarkStart w:id="0" w:name="_Toc56083962"/>
      <w:r w:rsidRPr="00C06790">
        <w:rPr>
          <w:lang w:val="en-AU"/>
        </w:rPr>
        <w:t>Meeting Minutes</w:t>
      </w:r>
      <w:bookmarkEnd w:id="0"/>
    </w:p>
    <w:p w14:paraId="18AD3C33" w14:textId="7E1A3F62" w:rsidR="00210F65" w:rsidRDefault="00210F65" w:rsidP="009C0310">
      <w:pPr>
        <w:pStyle w:val="SubsectionHeading"/>
        <w:rPr>
          <w:lang w:val="en-AU"/>
        </w:rPr>
      </w:pPr>
      <w:r w:rsidRPr="00C06790">
        <w:rPr>
          <w:lang w:val="en-AU"/>
        </w:rPr>
        <w:t>Meeting Minutes for Sprint One</w:t>
      </w:r>
    </w:p>
    <w:p w14:paraId="29390005" w14:textId="6BCC7620" w:rsidR="00AE121B" w:rsidRDefault="00AE121B" w:rsidP="00AE121B">
      <w:pPr>
        <w:rPr>
          <w:lang w:val="en-AU"/>
        </w:rPr>
      </w:pPr>
    </w:p>
    <w:p w14:paraId="1DDC87F6" w14:textId="77777777" w:rsidR="004F6F23" w:rsidRDefault="004F6F23" w:rsidP="00AE121B">
      <w:pPr>
        <w:rPr>
          <w:lang w:val="en-AU"/>
        </w:rPr>
      </w:pPr>
    </w:p>
    <w:p w14:paraId="529B88E8" w14:textId="748DEF44" w:rsidR="00AE121B" w:rsidRPr="00C06790" w:rsidRDefault="00AE121B" w:rsidP="00A46D0D">
      <w:pPr>
        <w:pStyle w:val="TOCHeading"/>
        <w:rPr>
          <w:lang w:val="en-AU"/>
        </w:rPr>
      </w:pPr>
      <w:r w:rsidRPr="00C06790">
        <w:rPr>
          <w:lang w:val="en-AU"/>
        </w:rPr>
        <w:t>Location</w:t>
      </w:r>
      <w:r w:rsidR="00A46D0D"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="00A46D0D">
        <w:rPr>
          <w:lang w:val="en-AU"/>
        </w:rPr>
        <w:tab/>
      </w:r>
      <w:r w:rsidRPr="00C06790">
        <w:rPr>
          <w:lang w:val="en-AU"/>
        </w:rPr>
        <w:t>Murdoch T101 Office</w:t>
      </w:r>
    </w:p>
    <w:p w14:paraId="33DFFD81" w14:textId="3F95DEE5" w:rsidR="00AE121B" w:rsidRPr="00C06790" w:rsidRDefault="00AE121B" w:rsidP="00A46D0D">
      <w:pPr>
        <w:pStyle w:val="TOCHeading"/>
        <w:rPr>
          <w:lang w:val="en-AU"/>
        </w:rPr>
      </w:pPr>
      <w:r w:rsidRPr="00C06790">
        <w:rPr>
          <w:lang w:val="en-AU"/>
        </w:rPr>
        <w:t>Date</w:t>
      </w:r>
      <w:r w:rsidR="00A46D0D">
        <w:rPr>
          <w:lang w:val="en-AU"/>
        </w:rPr>
        <w:tab/>
      </w:r>
      <w:r w:rsidR="00A46D0D"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  <w:t>5</w:t>
      </w:r>
      <w:r w:rsidRPr="00C06790">
        <w:rPr>
          <w:vertAlign w:val="superscript"/>
          <w:lang w:val="en-AU"/>
        </w:rPr>
        <w:t>th</w:t>
      </w:r>
      <w:r w:rsidRPr="00C06790">
        <w:rPr>
          <w:lang w:val="en-AU"/>
        </w:rPr>
        <w:t xml:space="preserve"> November 2020</w:t>
      </w:r>
    </w:p>
    <w:p w14:paraId="330D13CF" w14:textId="7394DBAB" w:rsidR="00AE121B" w:rsidRPr="00C06790" w:rsidRDefault="00AE121B" w:rsidP="00A46D0D">
      <w:pPr>
        <w:pStyle w:val="TOCHeading"/>
        <w:rPr>
          <w:lang w:val="en-AU"/>
        </w:rPr>
      </w:pPr>
      <w:r w:rsidRPr="00C06790">
        <w:rPr>
          <w:lang w:val="en-AU"/>
        </w:rPr>
        <w:t>Time</w:t>
      </w:r>
      <w:r w:rsidR="00A46D0D">
        <w:rPr>
          <w:lang w:val="en-AU"/>
        </w:rPr>
        <w:tab/>
      </w:r>
      <w:r w:rsidR="00A46D0D"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  <w:t>9:00 a.m.</w:t>
      </w:r>
    </w:p>
    <w:p w14:paraId="66A492AB" w14:textId="77777777" w:rsidR="00AE121B" w:rsidRPr="00AE121B" w:rsidRDefault="00AE121B" w:rsidP="00AE121B">
      <w:pPr>
        <w:rPr>
          <w:lang w:val="en-AU"/>
        </w:rPr>
      </w:pPr>
    </w:p>
    <w:p w14:paraId="18AD3C34" w14:textId="77777777" w:rsidR="00210F65" w:rsidRPr="00C06790" w:rsidRDefault="00210F65" w:rsidP="001D6A3F">
      <w:pPr>
        <w:rPr>
          <w:lang w:val="en-AU"/>
        </w:rPr>
      </w:pPr>
      <w:r w:rsidRPr="00C06790">
        <w:rPr>
          <w:lang w:val="en-AU"/>
        </w:rPr>
        <w:br w:type="page"/>
      </w:r>
    </w:p>
    <w:p w14:paraId="18AD3C35" w14:textId="77777777" w:rsidR="00210F65" w:rsidRPr="00C06790" w:rsidRDefault="00210F65" w:rsidP="00AB517F">
      <w:pPr>
        <w:pStyle w:val="Heading1"/>
        <w:rPr>
          <w:lang w:val="en-AU"/>
        </w:rPr>
      </w:pPr>
      <w:bookmarkStart w:id="1" w:name="_Toc56083963"/>
      <w:r w:rsidRPr="00C06790">
        <w:rPr>
          <w:lang w:val="en-AU"/>
        </w:rPr>
        <w:lastRenderedPageBreak/>
        <w:t>Meeting Minutes</w:t>
      </w:r>
      <w:bookmarkEnd w:id="1"/>
    </w:p>
    <w:p w14:paraId="18AD3C36" w14:textId="673A02F9" w:rsidR="00210F65" w:rsidRPr="00C06790" w:rsidRDefault="00AD66DB" w:rsidP="00AB517F">
      <w:pPr>
        <w:pStyle w:val="Subheading"/>
        <w:rPr>
          <w:lang w:val="en-AU"/>
        </w:rPr>
      </w:pPr>
      <w:r>
        <w:rPr>
          <w:lang w:val="en-AU"/>
        </w:rPr>
        <w:t>Items discussed during team meeting in sprint one</w:t>
      </w:r>
    </w:p>
    <w:p w14:paraId="18AD3C3B" w14:textId="77777777" w:rsidR="00210F65" w:rsidRPr="00C06790" w:rsidRDefault="00210F65" w:rsidP="00AB517F">
      <w:pPr>
        <w:rPr>
          <w:lang w:val="en-AU"/>
        </w:rPr>
      </w:pPr>
    </w:p>
    <w:p w14:paraId="61F4A435" w14:textId="33438577" w:rsidR="00921486" w:rsidRPr="00921486" w:rsidRDefault="00210F65" w:rsidP="00921486">
      <w:pPr>
        <w:pStyle w:val="Heading2"/>
        <w:rPr>
          <w:lang w:val="en-AU"/>
        </w:rPr>
      </w:pPr>
      <w:bookmarkStart w:id="2" w:name="_Toc56083964"/>
      <w:r w:rsidRPr="00C06790">
        <w:rPr>
          <w:lang w:val="en-AU"/>
        </w:rPr>
        <w:t>Agenda Items</w:t>
      </w:r>
      <w:bookmarkEnd w:id="2"/>
    </w:p>
    <w:p w14:paraId="18AD3C42" w14:textId="1B2771E6" w:rsidR="00210F65" w:rsidRPr="00921486" w:rsidRDefault="00210F65" w:rsidP="00921486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 w:rsidRPr="00C06790">
        <w:rPr>
          <w:lang w:val="en-AU"/>
        </w:rPr>
        <w:t xml:space="preserve">Discuss </w:t>
      </w:r>
      <w:r w:rsidR="003246E1" w:rsidRPr="00C06790">
        <w:rPr>
          <w:lang w:val="en-AU"/>
        </w:rPr>
        <w:t>design options</w:t>
      </w:r>
      <w:r w:rsidRPr="00C06790">
        <w:rPr>
          <w:lang w:val="en-AU"/>
        </w:rPr>
        <w:t xml:space="preserve"> (adaptive or responsive)</w:t>
      </w:r>
    </w:p>
    <w:p w14:paraId="07725D03" w14:textId="38B02D09" w:rsidR="00CA6A80" w:rsidRDefault="008D0554" w:rsidP="00CA6A80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 w:rsidRPr="00C06790">
        <w:rPr>
          <w:lang w:val="en-AU"/>
        </w:rPr>
        <w:t>Discuss client requirements</w:t>
      </w:r>
    </w:p>
    <w:p w14:paraId="609F1F6B" w14:textId="6A16E6B1" w:rsidR="00921486" w:rsidRDefault="00921486" w:rsidP="00CA6A80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Allocate tasks:</w:t>
      </w:r>
    </w:p>
    <w:p w14:paraId="0B9D006D" w14:textId="175C8794" w:rsidR="00921486" w:rsidRDefault="00921486" w:rsidP="00921486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Develop master document</w:t>
      </w:r>
    </w:p>
    <w:p w14:paraId="08CF4FB5" w14:textId="471CC839" w:rsidR="00921486" w:rsidRDefault="00921486" w:rsidP="00921486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Set up GitHub repository</w:t>
      </w:r>
    </w:p>
    <w:p w14:paraId="363A08A7" w14:textId="1B17F60B" w:rsidR="00921486" w:rsidRDefault="00921486" w:rsidP="00921486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Develop analysis report</w:t>
      </w:r>
    </w:p>
    <w:p w14:paraId="0146C783" w14:textId="5808D0A8" w:rsidR="00921486" w:rsidRDefault="00921486" w:rsidP="00921486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Develop project management plan</w:t>
      </w:r>
    </w:p>
    <w:p w14:paraId="6539A6C1" w14:textId="3B8EC5A5" w:rsidR="00921486" w:rsidRDefault="00921486" w:rsidP="00921486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Develop multi-platform report</w:t>
      </w:r>
    </w:p>
    <w:p w14:paraId="6F4122C1" w14:textId="59BC7A6D" w:rsidR="00921486" w:rsidRDefault="00921486" w:rsidP="00921486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Develop software testing plan</w:t>
      </w:r>
    </w:p>
    <w:p w14:paraId="2EB17E5E" w14:textId="6653B9E4" w:rsidR="00921486" w:rsidRDefault="00921486" w:rsidP="00921486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website according to client requirements</w:t>
      </w:r>
    </w:p>
    <w:p w14:paraId="350F577E" w14:textId="51D5B50A" w:rsidR="000F00BC" w:rsidRDefault="000F00BC" w:rsidP="00921486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Finalise documentation (update master document)</w:t>
      </w:r>
    </w:p>
    <w:p w14:paraId="0E8F2B56" w14:textId="77777777" w:rsidR="00183FDE" w:rsidRPr="00183FDE" w:rsidRDefault="00183FDE" w:rsidP="00183FDE">
      <w:pPr>
        <w:spacing w:before="0" w:after="0" w:line="276" w:lineRule="auto"/>
        <w:rPr>
          <w:lang w:val="en-AU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83FDE" w:rsidRPr="00C06790" w14:paraId="50DB5B9B" w14:textId="77777777" w:rsidTr="0099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29ADC39" w14:textId="77777777" w:rsidR="00183FDE" w:rsidRPr="00C06790" w:rsidRDefault="00183FDE" w:rsidP="00997EE1">
            <w:pPr>
              <w:rPr>
                <w:lang w:val="en-AU"/>
              </w:rPr>
            </w:pPr>
            <w:r w:rsidRPr="00C06790">
              <w:rPr>
                <w:lang w:val="en-AU"/>
              </w:rPr>
              <w:t>Action Items</w:t>
            </w:r>
          </w:p>
        </w:tc>
        <w:tc>
          <w:tcPr>
            <w:tcW w:w="2157" w:type="dxa"/>
          </w:tcPr>
          <w:p w14:paraId="29FF31FA" w14:textId="77777777" w:rsidR="00183FDE" w:rsidRPr="00C06790" w:rsidRDefault="00183FDE" w:rsidP="0099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Owner(s)</w:t>
            </w:r>
          </w:p>
        </w:tc>
        <w:tc>
          <w:tcPr>
            <w:tcW w:w="2158" w:type="dxa"/>
          </w:tcPr>
          <w:p w14:paraId="3E2D114C" w14:textId="77777777" w:rsidR="00183FDE" w:rsidRPr="00C06790" w:rsidRDefault="00183FDE" w:rsidP="0099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Deadline</w:t>
            </w:r>
          </w:p>
        </w:tc>
        <w:tc>
          <w:tcPr>
            <w:tcW w:w="2158" w:type="dxa"/>
          </w:tcPr>
          <w:p w14:paraId="61FD6367" w14:textId="77777777" w:rsidR="00183FDE" w:rsidRPr="00C06790" w:rsidRDefault="00183FDE" w:rsidP="0099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Status</w:t>
            </w:r>
          </w:p>
        </w:tc>
      </w:tr>
      <w:tr w:rsidR="00183FDE" w:rsidRPr="00C06790" w14:paraId="64304EF5" w14:textId="77777777" w:rsidTr="0099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0A562673" w14:textId="77777777" w:rsidR="00183FDE" w:rsidRPr="00C06790" w:rsidRDefault="00183FDE" w:rsidP="00997EE1">
            <w:pPr>
              <w:rPr>
                <w:b w:val="0"/>
                <w:lang w:val="en-AU"/>
              </w:rPr>
            </w:pPr>
            <w:r w:rsidRPr="00C06790">
              <w:rPr>
                <w:b w:val="0"/>
                <w:lang w:val="en-AU"/>
              </w:rPr>
              <w:t>Develop Master Document</w:t>
            </w:r>
          </w:p>
        </w:tc>
        <w:tc>
          <w:tcPr>
            <w:tcW w:w="2157" w:type="dxa"/>
          </w:tcPr>
          <w:p w14:paraId="260DB4CA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Swen</w:t>
            </w:r>
          </w:p>
        </w:tc>
        <w:tc>
          <w:tcPr>
            <w:tcW w:w="2158" w:type="dxa"/>
          </w:tcPr>
          <w:p w14:paraId="76DD66E5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11/11/2020</w:t>
            </w:r>
          </w:p>
        </w:tc>
        <w:tc>
          <w:tcPr>
            <w:tcW w:w="2158" w:type="dxa"/>
          </w:tcPr>
          <w:p w14:paraId="26C16444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In Progress</w:t>
            </w:r>
          </w:p>
        </w:tc>
      </w:tr>
      <w:tr w:rsidR="00183FDE" w:rsidRPr="00C06790" w14:paraId="5DF53326" w14:textId="77777777" w:rsidTr="0099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C51E712" w14:textId="77777777" w:rsidR="00183FDE" w:rsidRPr="00C06790" w:rsidRDefault="00183FDE" w:rsidP="00997EE1">
            <w:pPr>
              <w:rPr>
                <w:b w:val="0"/>
                <w:lang w:val="en-AU"/>
              </w:rPr>
            </w:pPr>
            <w:r w:rsidRPr="00C06790">
              <w:rPr>
                <w:b w:val="0"/>
                <w:lang w:val="en-AU"/>
              </w:rPr>
              <w:t>Set up GitHub Repository</w:t>
            </w:r>
          </w:p>
        </w:tc>
        <w:tc>
          <w:tcPr>
            <w:tcW w:w="2157" w:type="dxa"/>
          </w:tcPr>
          <w:p w14:paraId="5D1A5DC0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Daniel</w:t>
            </w:r>
          </w:p>
        </w:tc>
        <w:tc>
          <w:tcPr>
            <w:tcW w:w="2158" w:type="dxa"/>
          </w:tcPr>
          <w:p w14:paraId="578B8223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05/11/2020</w:t>
            </w:r>
          </w:p>
        </w:tc>
        <w:tc>
          <w:tcPr>
            <w:tcW w:w="2158" w:type="dxa"/>
          </w:tcPr>
          <w:p w14:paraId="1E0C6E6E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Complete</w:t>
            </w:r>
          </w:p>
        </w:tc>
      </w:tr>
      <w:tr w:rsidR="00183FDE" w:rsidRPr="00C06790" w14:paraId="0407B193" w14:textId="77777777" w:rsidTr="0099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2B813B2" w14:textId="77777777" w:rsidR="00183FDE" w:rsidRPr="00C06790" w:rsidRDefault="00183FDE" w:rsidP="00997EE1">
            <w:pPr>
              <w:rPr>
                <w:b w:val="0"/>
                <w:lang w:val="en-AU"/>
              </w:rPr>
            </w:pPr>
            <w:r w:rsidRPr="00C06790">
              <w:rPr>
                <w:b w:val="0"/>
                <w:lang w:val="en-AU"/>
              </w:rPr>
              <w:t>Develop Analysis Report</w:t>
            </w:r>
          </w:p>
        </w:tc>
        <w:tc>
          <w:tcPr>
            <w:tcW w:w="2157" w:type="dxa"/>
          </w:tcPr>
          <w:p w14:paraId="0AD853CE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Swen</w:t>
            </w:r>
          </w:p>
        </w:tc>
        <w:tc>
          <w:tcPr>
            <w:tcW w:w="2158" w:type="dxa"/>
          </w:tcPr>
          <w:p w14:paraId="2813CBE5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11/11/2020</w:t>
            </w:r>
          </w:p>
        </w:tc>
        <w:tc>
          <w:tcPr>
            <w:tcW w:w="2158" w:type="dxa"/>
          </w:tcPr>
          <w:p w14:paraId="1A81E3AA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In Progress</w:t>
            </w:r>
          </w:p>
        </w:tc>
      </w:tr>
      <w:tr w:rsidR="00183FDE" w:rsidRPr="00C06790" w14:paraId="68ED95E5" w14:textId="77777777" w:rsidTr="0099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6340C73" w14:textId="77777777" w:rsidR="00183FDE" w:rsidRPr="00C06790" w:rsidRDefault="00183FDE" w:rsidP="00997EE1">
            <w:pPr>
              <w:rPr>
                <w:b w:val="0"/>
                <w:lang w:val="en-AU"/>
              </w:rPr>
            </w:pPr>
            <w:r w:rsidRPr="00C06790">
              <w:rPr>
                <w:b w:val="0"/>
                <w:lang w:val="en-AU"/>
              </w:rPr>
              <w:t>Develop Project Management Plan</w:t>
            </w:r>
          </w:p>
        </w:tc>
        <w:tc>
          <w:tcPr>
            <w:tcW w:w="2157" w:type="dxa"/>
          </w:tcPr>
          <w:p w14:paraId="05CE6C86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Team</w:t>
            </w:r>
          </w:p>
        </w:tc>
        <w:tc>
          <w:tcPr>
            <w:tcW w:w="2158" w:type="dxa"/>
          </w:tcPr>
          <w:p w14:paraId="5B2614DD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05/11/2020</w:t>
            </w:r>
          </w:p>
        </w:tc>
        <w:tc>
          <w:tcPr>
            <w:tcW w:w="2158" w:type="dxa"/>
          </w:tcPr>
          <w:p w14:paraId="5EFB475D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Complete</w:t>
            </w:r>
          </w:p>
        </w:tc>
      </w:tr>
      <w:tr w:rsidR="00183FDE" w:rsidRPr="00C06790" w14:paraId="4A8E3231" w14:textId="77777777" w:rsidTr="0099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D9C6D98" w14:textId="77777777" w:rsidR="00183FDE" w:rsidRPr="00C06790" w:rsidRDefault="00183FDE" w:rsidP="00997EE1">
            <w:pPr>
              <w:rPr>
                <w:b w:val="0"/>
                <w:lang w:val="en-AU"/>
              </w:rPr>
            </w:pPr>
            <w:r w:rsidRPr="00C06790">
              <w:rPr>
                <w:b w:val="0"/>
                <w:lang w:val="en-AU"/>
              </w:rPr>
              <w:t>Develop Multi-platform Report</w:t>
            </w:r>
          </w:p>
        </w:tc>
        <w:tc>
          <w:tcPr>
            <w:tcW w:w="2157" w:type="dxa"/>
          </w:tcPr>
          <w:p w14:paraId="752566A3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Lisa</w:t>
            </w:r>
          </w:p>
        </w:tc>
        <w:tc>
          <w:tcPr>
            <w:tcW w:w="2158" w:type="dxa"/>
          </w:tcPr>
          <w:p w14:paraId="36DF7653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11/11/2020</w:t>
            </w:r>
          </w:p>
        </w:tc>
        <w:tc>
          <w:tcPr>
            <w:tcW w:w="2158" w:type="dxa"/>
          </w:tcPr>
          <w:p w14:paraId="35CB126A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In Progress</w:t>
            </w:r>
          </w:p>
        </w:tc>
      </w:tr>
      <w:tr w:rsidR="00183FDE" w:rsidRPr="00C06790" w14:paraId="34C62391" w14:textId="77777777" w:rsidTr="0099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C2858CB" w14:textId="77777777" w:rsidR="00183FDE" w:rsidRPr="00C06790" w:rsidRDefault="00183FDE" w:rsidP="00997EE1">
            <w:pPr>
              <w:rPr>
                <w:b w:val="0"/>
                <w:lang w:val="en-AU"/>
              </w:rPr>
            </w:pPr>
            <w:r w:rsidRPr="00C06790">
              <w:rPr>
                <w:b w:val="0"/>
                <w:lang w:val="en-AU"/>
              </w:rPr>
              <w:t>Develop Software Testing Plan</w:t>
            </w:r>
          </w:p>
        </w:tc>
        <w:tc>
          <w:tcPr>
            <w:tcW w:w="2157" w:type="dxa"/>
          </w:tcPr>
          <w:p w14:paraId="42E3392A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Daniel</w:t>
            </w:r>
          </w:p>
        </w:tc>
        <w:tc>
          <w:tcPr>
            <w:tcW w:w="2158" w:type="dxa"/>
          </w:tcPr>
          <w:p w14:paraId="2214DCCC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11/11/2020</w:t>
            </w:r>
          </w:p>
        </w:tc>
        <w:tc>
          <w:tcPr>
            <w:tcW w:w="2158" w:type="dxa"/>
          </w:tcPr>
          <w:p w14:paraId="15673E1A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In Progress</w:t>
            </w:r>
          </w:p>
        </w:tc>
      </w:tr>
      <w:tr w:rsidR="00183FDE" w:rsidRPr="00C06790" w14:paraId="30ADD982" w14:textId="77777777" w:rsidTr="0099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04F4D64" w14:textId="315A9849" w:rsidR="00183FDE" w:rsidRPr="00C06790" w:rsidRDefault="00183FDE" w:rsidP="00997EE1">
            <w:pPr>
              <w:rPr>
                <w:b w:val="0"/>
                <w:lang w:val="en-AU"/>
              </w:rPr>
            </w:pPr>
            <w:r w:rsidRPr="00C06790">
              <w:rPr>
                <w:b w:val="0"/>
                <w:lang w:val="en-AU"/>
              </w:rPr>
              <w:t xml:space="preserve">Update </w:t>
            </w:r>
            <w:r w:rsidR="00B50970">
              <w:rPr>
                <w:b w:val="0"/>
                <w:lang w:val="en-AU"/>
              </w:rPr>
              <w:t>W</w:t>
            </w:r>
            <w:r w:rsidRPr="00C06790">
              <w:rPr>
                <w:b w:val="0"/>
                <w:lang w:val="en-AU"/>
              </w:rPr>
              <w:t>ebsite</w:t>
            </w:r>
          </w:p>
        </w:tc>
        <w:tc>
          <w:tcPr>
            <w:tcW w:w="2157" w:type="dxa"/>
          </w:tcPr>
          <w:p w14:paraId="6D58B564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Daniel</w:t>
            </w:r>
          </w:p>
        </w:tc>
        <w:tc>
          <w:tcPr>
            <w:tcW w:w="2158" w:type="dxa"/>
          </w:tcPr>
          <w:p w14:paraId="7F33A2C7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11/11/2020</w:t>
            </w:r>
          </w:p>
        </w:tc>
        <w:tc>
          <w:tcPr>
            <w:tcW w:w="2158" w:type="dxa"/>
          </w:tcPr>
          <w:p w14:paraId="7AF8AA65" w14:textId="77777777" w:rsidR="00183FDE" w:rsidRPr="00C06790" w:rsidRDefault="00183FDE" w:rsidP="0099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06790">
              <w:rPr>
                <w:lang w:val="en-AU"/>
              </w:rPr>
              <w:t>In Progress</w:t>
            </w:r>
          </w:p>
        </w:tc>
      </w:tr>
      <w:tr w:rsidR="00183FDE" w:rsidRPr="00C06790" w14:paraId="65002699" w14:textId="77777777" w:rsidTr="0099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87E0A99" w14:textId="77777777" w:rsidR="00183FDE" w:rsidRPr="00C06790" w:rsidRDefault="00183FDE" w:rsidP="00997EE1">
            <w:pPr>
              <w:rPr>
                <w:b w:val="0"/>
                <w:lang w:val="en-AU"/>
              </w:rPr>
            </w:pPr>
            <w:r w:rsidRPr="00C06790">
              <w:rPr>
                <w:b w:val="0"/>
                <w:lang w:val="en-AU"/>
              </w:rPr>
              <w:t xml:space="preserve">Finalise </w:t>
            </w:r>
            <w:r>
              <w:rPr>
                <w:b w:val="0"/>
                <w:lang w:val="en-AU"/>
              </w:rPr>
              <w:t>Documentation</w:t>
            </w:r>
          </w:p>
        </w:tc>
        <w:tc>
          <w:tcPr>
            <w:tcW w:w="2157" w:type="dxa"/>
          </w:tcPr>
          <w:p w14:paraId="3669562A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Swen</w:t>
            </w:r>
          </w:p>
        </w:tc>
        <w:tc>
          <w:tcPr>
            <w:tcW w:w="2158" w:type="dxa"/>
          </w:tcPr>
          <w:p w14:paraId="021B6726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11/11/2020</w:t>
            </w:r>
          </w:p>
        </w:tc>
        <w:tc>
          <w:tcPr>
            <w:tcW w:w="2158" w:type="dxa"/>
          </w:tcPr>
          <w:p w14:paraId="7050C0C5" w14:textId="77777777" w:rsidR="00183FDE" w:rsidRPr="00C06790" w:rsidRDefault="00183FDE" w:rsidP="0099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Pending</w:t>
            </w:r>
          </w:p>
        </w:tc>
      </w:tr>
    </w:tbl>
    <w:p w14:paraId="18AD3C67" w14:textId="79C56AD0" w:rsidR="00210F65" w:rsidRPr="00C06790" w:rsidRDefault="00210F65" w:rsidP="00183FDE">
      <w:pPr>
        <w:rPr>
          <w:lang w:val="en-AU"/>
        </w:rPr>
      </w:pPr>
    </w:p>
    <w:sectPr w:rsidR="00210F65" w:rsidRPr="00C06790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D3C6A" w14:textId="77777777" w:rsidR="00831B17" w:rsidRDefault="00831B17" w:rsidP="00C6554A">
      <w:pPr>
        <w:spacing w:before="0" w:after="0" w:line="240" w:lineRule="auto"/>
      </w:pPr>
      <w:r>
        <w:separator/>
      </w:r>
    </w:p>
  </w:endnote>
  <w:endnote w:type="continuationSeparator" w:id="0">
    <w:p w14:paraId="18AD3C6B" w14:textId="77777777" w:rsidR="00831B17" w:rsidRDefault="00831B1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D3C68" w14:textId="77777777" w:rsidR="00831B17" w:rsidRDefault="00831B1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8AD3C69" w14:textId="77777777" w:rsidR="00831B17" w:rsidRDefault="00831B1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D3C6D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5066B"/>
    <w:multiLevelType w:val="hybridMultilevel"/>
    <w:tmpl w:val="68C856D0"/>
    <w:lvl w:ilvl="0" w:tplc="FB0460A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6"/>
  </w:num>
  <w:num w:numId="18">
    <w:abstractNumId w:val="15"/>
  </w:num>
  <w:num w:numId="19">
    <w:abstractNumId w:val="20"/>
  </w:num>
  <w:num w:numId="20">
    <w:abstractNumId w:val="11"/>
  </w:num>
  <w:num w:numId="21">
    <w:abstractNumId w:val="14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10"/>
    <w:rsid w:val="00012985"/>
    <w:rsid w:val="00042E16"/>
    <w:rsid w:val="000873FE"/>
    <w:rsid w:val="000965BB"/>
    <w:rsid w:val="000A12B1"/>
    <w:rsid w:val="000B2852"/>
    <w:rsid w:val="000C2707"/>
    <w:rsid w:val="000E24ED"/>
    <w:rsid w:val="000E2512"/>
    <w:rsid w:val="000F00BC"/>
    <w:rsid w:val="00113928"/>
    <w:rsid w:val="00155A0F"/>
    <w:rsid w:val="00183FDE"/>
    <w:rsid w:val="00185C74"/>
    <w:rsid w:val="00197D9E"/>
    <w:rsid w:val="001C2902"/>
    <w:rsid w:val="001C7CF5"/>
    <w:rsid w:val="001D7C6B"/>
    <w:rsid w:val="001F1146"/>
    <w:rsid w:val="00206520"/>
    <w:rsid w:val="0021017B"/>
    <w:rsid w:val="00210D95"/>
    <w:rsid w:val="00210F65"/>
    <w:rsid w:val="00230D35"/>
    <w:rsid w:val="00236477"/>
    <w:rsid w:val="00250CA6"/>
    <w:rsid w:val="002554CD"/>
    <w:rsid w:val="00256EC7"/>
    <w:rsid w:val="002877A5"/>
    <w:rsid w:val="00293B83"/>
    <w:rsid w:val="002B4294"/>
    <w:rsid w:val="002E6B4F"/>
    <w:rsid w:val="00306882"/>
    <w:rsid w:val="00310ABA"/>
    <w:rsid w:val="00312EAB"/>
    <w:rsid w:val="003246E1"/>
    <w:rsid w:val="00333D0D"/>
    <w:rsid w:val="00343F0E"/>
    <w:rsid w:val="003501E3"/>
    <w:rsid w:val="00370CD1"/>
    <w:rsid w:val="00373762"/>
    <w:rsid w:val="0037505B"/>
    <w:rsid w:val="003B7FD4"/>
    <w:rsid w:val="003D166A"/>
    <w:rsid w:val="003E07CA"/>
    <w:rsid w:val="00405361"/>
    <w:rsid w:val="00451259"/>
    <w:rsid w:val="0045651A"/>
    <w:rsid w:val="00476F98"/>
    <w:rsid w:val="00485AC8"/>
    <w:rsid w:val="0049575E"/>
    <w:rsid w:val="004A63BB"/>
    <w:rsid w:val="004C049F"/>
    <w:rsid w:val="004C67C4"/>
    <w:rsid w:val="004D02E6"/>
    <w:rsid w:val="004D4680"/>
    <w:rsid w:val="004E1802"/>
    <w:rsid w:val="004F6F23"/>
    <w:rsid w:val="005000E2"/>
    <w:rsid w:val="0050255D"/>
    <w:rsid w:val="00535A6A"/>
    <w:rsid w:val="00547C27"/>
    <w:rsid w:val="00572724"/>
    <w:rsid w:val="005933D8"/>
    <w:rsid w:val="005972A1"/>
    <w:rsid w:val="005C140D"/>
    <w:rsid w:val="005C14A4"/>
    <w:rsid w:val="005E00B6"/>
    <w:rsid w:val="00634A5D"/>
    <w:rsid w:val="00645895"/>
    <w:rsid w:val="00692C5F"/>
    <w:rsid w:val="006A2D7D"/>
    <w:rsid w:val="006A3CE7"/>
    <w:rsid w:val="006A6A7A"/>
    <w:rsid w:val="006D5F6B"/>
    <w:rsid w:val="006E1D9F"/>
    <w:rsid w:val="00703922"/>
    <w:rsid w:val="007172F5"/>
    <w:rsid w:val="00731573"/>
    <w:rsid w:val="00747D70"/>
    <w:rsid w:val="0077317A"/>
    <w:rsid w:val="0077499B"/>
    <w:rsid w:val="007B56FC"/>
    <w:rsid w:val="007B696A"/>
    <w:rsid w:val="007D3215"/>
    <w:rsid w:val="0080123B"/>
    <w:rsid w:val="00803B24"/>
    <w:rsid w:val="00816A40"/>
    <w:rsid w:val="00827628"/>
    <w:rsid w:val="00831B17"/>
    <w:rsid w:val="00832171"/>
    <w:rsid w:val="00840102"/>
    <w:rsid w:val="0086411E"/>
    <w:rsid w:val="00870817"/>
    <w:rsid w:val="00894C78"/>
    <w:rsid w:val="008B2630"/>
    <w:rsid w:val="008C38AB"/>
    <w:rsid w:val="008D0554"/>
    <w:rsid w:val="008D48E1"/>
    <w:rsid w:val="008F1D17"/>
    <w:rsid w:val="00921486"/>
    <w:rsid w:val="0094213F"/>
    <w:rsid w:val="00960EB3"/>
    <w:rsid w:val="0098255A"/>
    <w:rsid w:val="009A6BC3"/>
    <w:rsid w:val="009B018C"/>
    <w:rsid w:val="009B3D89"/>
    <w:rsid w:val="009C0310"/>
    <w:rsid w:val="009C5BA4"/>
    <w:rsid w:val="00A03859"/>
    <w:rsid w:val="00A11D34"/>
    <w:rsid w:val="00A46D0D"/>
    <w:rsid w:val="00A716D5"/>
    <w:rsid w:val="00A75321"/>
    <w:rsid w:val="00A95A3A"/>
    <w:rsid w:val="00AA103A"/>
    <w:rsid w:val="00AB517F"/>
    <w:rsid w:val="00AB5275"/>
    <w:rsid w:val="00AC0794"/>
    <w:rsid w:val="00AC09AC"/>
    <w:rsid w:val="00AC33A5"/>
    <w:rsid w:val="00AD66DB"/>
    <w:rsid w:val="00AE121B"/>
    <w:rsid w:val="00AE6E75"/>
    <w:rsid w:val="00AF3CD2"/>
    <w:rsid w:val="00B124F2"/>
    <w:rsid w:val="00B22B31"/>
    <w:rsid w:val="00B23BB7"/>
    <w:rsid w:val="00B448AF"/>
    <w:rsid w:val="00B50970"/>
    <w:rsid w:val="00B51866"/>
    <w:rsid w:val="00B61C56"/>
    <w:rsid w:val="00B67771"/>
    <w:rsid w:val="00B75C06"/>
    <w:rsid w:val="00B82B09"/>
    <w:rsid w:val="00B84117"/>
    <w:rsid w:val="00B97B1C"/>
    <w:rsid w:val="00BC5153"/>
    <w:rsid w:val="00BC5942"/>
    <w:rsid w:val="00C045DF"/>
    <w:rsid w:val="00C06790"/>
    <w:rsid w:val="00C22506"/>
    <w:rsid w:val="00C22627"/>
    <w:rsid w:val="00C27F91"/>
    <w:rsid w:val="00C3666C"/>
    <w:rsid w:val="00C4594D"/>
    <w:rsid w:val="00C6554A"/>
    <w:rsid w:val="00C714E2"/>
    <w:rsid w:val="00CA6A80"/>
    <w:rsid w:val="00CB12F9"/>
    <w:rsid w:val="00CB2199"/>
    <w:rsid w:val="00CE6A61"/>
    <w:rsid w:val="00D66089"/>
    <w:rsid w:val="00D9493C"/>
    <w:rsid w:val="00D96041"/>
    <w:rsid w:val="00DD171C"/>
    <w:rsid w:val="00DE3256"/>
    <w:rsid w:val="00DE5EEA"/>
    <w:rsid w:val="00DE6344"/>
    <w:rsid w:val="00E12973"/>
    <w:rsid w:val="00E22896"/>
    <w:rsid w:val="00E24008"/>
    <w:rsid w:val="00E90DB9"/>
    <w:rsid w:val="00EA2699"/>
    <w:rsid w:val="00ED7C44"/>
    <w:rsid w:val="00EE0207"/>
    <w:rsid w:val="00EF50A7"/>
    <w:rsid w:val="00F25041"/>
    <w:rsid w:val="00F34259"/>
    <w:rsid w:val="00F45A48"/>
    <w:rsid w:val="00F54973"/>
    <w:rsid w:val="00F672C9"/>
    <w:rsid w:val="00F8731A"/>
    <w:rsid w:val="00FA79BD"/>
    <w:rsid w:val="00FB5CB1"/>
    <w:rsid w:val="00FD28FC"/>
    <w:rsid w:val="00FE0CD4"/>
    <w:rsid w:val="00FF30CF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AD3C31"/>
  <w15:chartTrackingRefBased/>
  <w15:docId w15:val="{A48E29DA-B124-4C0F-93B3-A00DDB95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AB517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FF30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F30CF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paragraph" w:customStyle="1" w:styleId="ItemDescription">
    <w:name w:val="Item Description"/>
    <w:basedOn w:val="Normal"/>
    <w:uiPriority w:val="10"/>
    <w:qFormat/>
    <w:rsid w:val="00CB12F9"/>
    <w:pPr>
      <w:spacing w:before="40" w:after="120" w:line="240" w:lineRule="auto"/>
      <w:ind w:right="360"/>
    </w:pPr>
    <w:rPr>
      <w:color w:val="auto"/>
      <w:kern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Sprint%20On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863ED-B1A7-40C1-9BF4-99447BE3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30</cp:revision>
  <dcterms:created xsi:type="dcterms:W3CDTF">2020-11-12T04:05:00Z</dcterms:created>
  <dcterms:modified xsi:type="dcterms:W3CDTF">2020-11-12T14:18:00Z</dcterms:modified>
</cp:coreProperties>
</file>