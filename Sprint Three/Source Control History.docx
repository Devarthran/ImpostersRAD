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06F285EC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19</w:t>
            </w:r>
            <w:r w:rsidR="00390D06">
              <w:rPr>
                <w:b w:val="0"/>
              </w:rPr>
              <w:t>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3D8630CC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390D06">
              <w:rPr>
                <w:b w:val="0"/>
              </w:rPr>
              <w:t>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3D1263C8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390D06">
              <w:rPr>
                <w:b w:val="0"/>
              </w:rPr>
              <w:t>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50B5B2F5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r w:rsidR="00390D06">
              <w:rPr>
                <w:b w:val="0"/>
              </w:rPr>
              <w:t>/11/2020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37405100" w:rsidR="00390D06" w:rsidRPr="00186E06" w:rsidRDefault="009A0A75" w:rsidP="00320AB0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390D06">
              <w:rPr>
                <w:b w:val="0"/>
              </w:rPr>
              <w:t>/11/2020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30394A86" w:rsidR="00390D06" w:rsidRDefault="00CE03E9" w:rsidP="00044D07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drawing>
          <wp:inline distT="0" distB="0" distL="0" distR="0" wp14:anchorId="20ECBC24" wp14:editId="09CB39EB">
            <wp:extent cx="54864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CA4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F0A" w14:textId="77777777" w:rsidR="00390D06" w:rsidRDefault="00390D06" w:rsidP="00707C02">
      <w:r>
        <w:br w:type="page"/>
      </w:r>
    </w:p>
    <w:p w14:paraId="3C6C72C6" w14:textId="576C4B38" w:rsidR="00390D06" w:rsidRDefault="00CE03E9" w:rsidP="00707C02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lastRenderedPageBreak/>
        <w:drawing>
          <wp:inline distT="0" distB="0" distL="0" distR="0" wp14:anchorId="708E983B" wp14:editId="631F5E96">
            <wp:extent cx="54864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CF6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BFD" w14:textId="77777777" w:rsidR="00390D06" w:rsidRDefault="00390D06" w:rsidP="00401ED7">
      <w:pPr>
        <w:ind w:left="360"/>
      </w:pPr>
      <w:r>
        <w:t>Ref 2</w:t>
      </w:r>
    </w:p>
    <w:p w14:paraId="55B34C61" w14:textId="7CEC6D49" w:rsidR="00390D06" w:rsidRDefault="00716C7E" w:rsidP="009F120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52988C0" wp14:editId="4D3C2F86">
            <wp:extent cx="5486400" cy="33864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C6A" w14:textId="77777777" w:rsidR="00390D06" w:rsidRDefault="00390D06" w:rsidP="00707C02">
      <w:r>
        <w:br w:type="page"/>
      </w:r>
    </w:p>
    <w:p w14:paraId="63971CEA" w14:textId="77777777" w:rsidR="00390D06" w:rsidRDefault="00390D06" w:rsidP="007B0981">
      <w:r>
        <w:lastRenderedPageBreak/>
        <w:t>Ref 3</w:t>
      </w:r>
    </w:p>
    <w:p w14:paraId="373D381E" w14:textId="7BE3AE0E" w:rsidR="00390D06" w:rsidRDefault="00716C7E" w:rsidP="00390D06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689955BB" wp14:editId="3E08CDAA">
            <wp:extent cx="5486400" cy="33680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B15" w14:textId="77777777" w:rsidR="00390D06" w:rsidRDefault="00390D06" w:rsidP="007B0981">
      <w:r>
        <w:t>Ref 4</w:t>
      </w:r>
    </w:p>
    <w:p w14:paraId="3A695182" w14:textId="50CBEDEF" w:rsidR="00E31DBE" w:rsidRDefault="00716C7E" w:rsidP="00390D06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3A73C0D1" wp14:editId="669702F1">
            <wp:extent cx="5486400" cy="33921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59B5" w14:textId="7279817B" w:rsidR="00390D06" w:rsidRDefault="00390D06" w:rsidP="00390D06">
      <w:pPr>
        <w:pStyle w:val="ListParagraph"/>
        <w:numPr>
          <w:ilvl w:val="0"/>
          <w:numId w:val="27"/>
        </w:numPr>
      </w:pPr>
      <w:r>
        <w:br w:type="page"/>
      </w:r>
    </w:p>
    <w:p w14:paraId="5D6E4FDE" w14:textId="654776D1" w:rsidR="00390D06" w:rsidRDefault="00390D06" w:rsidP="007D3141">
      <w:r>
        <w:lastRenderedPageBreak/>
        <w:t>Ref 5</w:t>
      </w:r>
    </w:p>
    <w:p w14:paraId="01A619F4" w14:textId="497D0546" w:rsidR="00163322" w:rsidRDefault="00716C7E" w:rsidP="0016332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C402605" wp14:editId="4A39825A">
            <wp:extent cx="5486400" cy="338518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22" w:rsidSect="00C3666C">
      <w:headerReference w:type="first" r:id="rId14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FDEB" w14:textId="77777777" w:rsidR="00B1554C" w:rsidRDefault="00B1554C" w:rsidP="00C6554A">
      <w:pPr>
        <w:spacing w:before="0" w:after="0" w:line="240" w:lineRule="auto"/>
      </w:pPr>
      <w:r>
        <w:separator/>
      </w:r>
    </w:p>
  </w:endnote>
  <w:endnote w:type="continuationSeparator" w:id="0">
    <w:p w14:paraId="39F27F1D" w14:textId="77777777" w:rsidR="00B1554C" w:rsidRDefault="00B155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5A922" w14:textId="77777777" w:rsidR="00B1554C" w:rsidRDefault="00B1554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2F227DA" w14:textId="77777777" w:rsidR="00B1554C" w:rsidRDefault="00B1554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2AFD"/>
    <w:multiLevelType w:val="hybridMultilevel"/>
    <w:tmpl w:val="D0B2C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7"/>
  </w:num>
  <w:num w:numId="19">
    <w:abstractNumId w:val="26"/>
  </w:num>
  <w:num w:numId="20">
    <w:abstractNumId w:val="11"/>
  </w:num>
  <w:num w:numId="21">
    <w:abstractNumId w:val="14"/>
  </w:num>
  <w:num w:numId="22">
    <w:abstractNumId w:val="12"/>
  </w:num>
  <w:num w:numId="23">
    <w:abstractNumId w:val="25"/>
  </w:num>
  <w:num w:numId="24">
    <w:abstractNumId w:val="16"/>
  </w:num>
  <w:num w:numId="25">
    <w:abstractNumId w:val="15"/>
  </w:num>
  <w:num w:numId="26">
    <w:abstractNumId w:val="21"/>
  </w:num>
  <w:num w:numId="27">
    <w:abstractNumId w:val="19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B0"/>
    <w:rsid w:val="00012985"/>
    <w:rsid w:val="00042E16"/>
    <w:rsid w:val="0004431B"/>
    <w:rsid w:val="00044D07"/>
    <w:rsid w:val="00047749"/>
    <w:rsid w:val="000A12B1"/>
    <w:rsid w:val="000C2707"/>
    <w:rsid w:val="000D1A24"/>
    <w:rsid w:val="000E24ED"/>
    <w:rsid w:val="000F167D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90D06"/>
    <w:rsid w:val="003B6C4D"/>
    <w:rsid w:val="003B7FD4"/>
    <w:rsid w:val="003D166A"/>
    <w:rsid w:val="003F3624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4E3D5D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1B9F"/>
    <w:rsid w:val="0070328B"/>
    <w:rsid w:val="00703922"/>
    <w:rsid w:val="00707C02"/>
    <w:rsid w:val="00716C7E"/>
    <w:rsid w:val="007172F5"/>
    <w:rsid w:val="00731573"/>
    <w:rsid w:val="0077317A"/>
    <w:rsid w:val="0077499B"/>
    <w:rsid w:val="007801F2"/>
    <w:rsid w:val="007849EA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0A75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1554C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BF226B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0351"/>
    <w:rsid w:val="00CB2199"/>
    <w:rsid w:val="00CD2C9A"/>
    <w:rsid w:val="00CD475D"/>
    <w:rsid w:val="00CE03E9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31DBE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91DF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Sprint%20Thre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E3EA-C25D-4310-8337-4121964A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36</cp:revision>
  <dcterms:created xsi:type="dcterms:W3CDTF">2020-11-12T03:15:00Z</dcterms:created>
  <dcterms:modified xsi:type="dcterms:W3CDTF">2020-11-24T13:04:00Z</dcterms:modified>
</cp:coreProperties>
</file>