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75" w:rsidRDefault="008971B9" w:rsidP="008971B9">
      <w:pPr>
        <w:pStyle w:val="SectionTitle"/>
      </w:pPr>
      <w:r>
        <w:t>Software Review Plan</w:t>
      </w:r>
    </w:p>
    <w:p w:rsidR="008971B9" w:rsidRDefault="00634CCD" w:rsidP="00634CCD">
      <w:pPr>
        <w:pStyle w:val="SubsectionHeading"/>
      </w:pPr>
      <w:r>
        <w:t>Develop a plan to review a website</w:t>
      </w:r>
    </w:p>
    <w:p w:rsidR="008971B9" w:rsidRDefault="008971B9">
      <w:r>
        <w:br w:type="page"/>
      </w:r>
    </w:p>
    <w:p w:rsidR="008971B9" w:rsidRDefault="00745D1D" w:rsidP="004D7C6B">
      <w:pPr>
        <w:pStyle w:val="Heading1"/>
      </w:pPr>
      <w:r>
        <w:lastRenderedPageBreak/>
        <w:t xml:space="preserve">Review </w:t>
      </w:r>
      <w:r w:rsidR="004D7C6B">
        <w:t>Checklist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540"/>
        <w:gridCol w:w="7164"/>
        <w:gridCol w:w="926"/>
      </w:tblGrid>
      <w:tr w:rsidR="004D7C6B" w:rsidTr="004D7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4D7C6B" w:rsidRDefault="004D7C6B" w:rsidP="004D7C6B">
            <w:r>
              <w:t>ID</w:t>
            </w:r>
          </w:p>
        </w:tc>
        <w:tc>
          <w:tcPr>
            <w:tcW w:w="7164" w:type="dxa"/>
          </w:tcPr>
          <w:p w:rsidR="004D7C6B" w:rsidRDefault="004D7C6B" w:rsidP="004D7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26" w:type="dxa"/>
          </w:tcPr>
          <w:p w:rsidR="004D7C6B" w:rsidRDefault="004D7C6B" w:rsidP="004D7C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B72E5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EB72E5" w:rsidRPr="00622992" w:rsidRDefault="008D18D1" w:rsidP="00EB72E5">
            <w:pPr>
              <w:rPr>
                <w:b w:val="0"/>
              </w:rPr>
            </w:pPr>
            <w:r w:rsidRPr="00622992">
              <w:rPr>
                <w:b w:val="0"/>
              </w:rPr>
              <w:t>1</w:t>
            </w:r>
          </w:p>
        </w:tc>
        <w:tc>
          <w:tcPr>
            <w:tcW w:w="7164" w:type="dxa"/>
          </w:tcPr>
          <w:p w:rsidR="00EB72E5" w:rsidRDefault="00EB72E5" w:rsidP="00EB7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has a front end</w:t>
            </w:r>
          </w:p>
        </w:tc>
        <w:sdt>
          <w:sdtPr>
            <w:id w:val="1956827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EB72E5" w:rsidRDefault="00F61BB9" w:rsidP="00EB72E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622992" w:rsidRDefault="008D18D1" w:rsidP="00F32441">
            <w:pPr>
              <w:rPr>
                <w:b w:val="0"/>
              </w:rPr>
            </w:pPr>
            <w:r w:rsidRPr="00622992">
              <w:rPr>
                <w:b w:val="0"/>
              </w:rPr>
              <w:t>2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 search page</w:t>
            </w:r>
          </w:p>
        </w:tc>
        <w:sdt>
          <w:sdtPr>
            <w:id w:val="-1397584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622992" w:rsidRDefault="008D18D1" w:rsidP="00F32441">
            <w:pPr>
              <w:rPr>
                <w:b w:val="0"/>
              </w:rPr>
            </w:pPr>
            <w:r w:rsidRPr="00622992">
              <w:rPr>
                <w:b w:val="0"/>
              </w:rPr>
              <w:t>3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searches according to conditions selected</w:t>
            </w:r>
          </w:p>
        </w:tc>
        <w:sdt>
          <w:sdtPr>
            <w:id w:val="-1236313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622992" w:rsidRDefault="008D18D1" w:rsidP="00F32441">
            <w:pPr>
              <w:rPr>
                <w:b w:val="0"/>
              </w:rPr>
            </w:pPr>
            <w:r w:rsidRPr="00622992">
              <w:rPr>
                <w:b w:val="0"/>
              </w:rPr>
              <w:t>4</w:t>
            </w:r>
          </w:p>
        </w:tc>
        <w:tc>
          <w:tcPr>
            <w:tcW w:w="7164" w:type="dxa"/>
          </w:tcPr>
          <w:p w:rsidR="00F32441" w:rsidRDefault="00F32441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able to sign up to subscribe for newsletter or notifications</w:t>
            </w:r>
          </w:p>
        </w:tc>
        <w:sdt>
          <w:sdtPr>
            <w:id w:val="-1336380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50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622992" w:rsidRDefault="008D18D1" w:rsidP="00F32441">
            <w:pPr>
              <w:rPr>
                <w:b w:val="0"/>
              </w:rPr>
            </w:pPr>
            <w:r w:rsidRPr="00622992">
              <w:rPr>
                <w:b w:val="0"/>
              </w:rPr>
              <w:t>5</w:t>
            </w:r>
          </w:p>
        </w:tc>
        <w:tc>
          <w:tcPr>
            <w:tcW w:w="7164" w:type="dxa"/>
          </w:tcPr>
          <w:p w:rsidR="00F32441" w:rsidRDefault="00620456" w:rsidP="00F324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has a profile page for users to sign in and change their subscription</w:t>
            </w:r>
          </w:p>
        </w:tc>
        <w:sdt>
          <w:sdtPr>
            <w:id w:val="1548423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2441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32441" w:rsidRPr="00622992" w:rsidRDefault="008D18D1" w:rsidP="00F32441">
            <w:pPr>
              <w:rPr>
                <w:b w:val="0"/>
              </w:rPr>
            </w:pPr>
            <w:r w:rsidRPr="00622992">
              <w:rPr>
                <w:b w:val="0"/>
              </w:rPr>
              <w:t>6</w:t>
            </w:r>
          </w:p>
        </w:tc>
        <w:tc>
          <w:tcPr>
            <w:tcW w:w="7164" w:type="dxa"/>
          </w:tcPr>
          <w:p w:rsidR="00F32441" w:rsidRDefault="00620456" w:rsidP="00F324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able to unsubscribe as they please</w:t>
            </w:r>
          </w:p>
        </w:tc>
        <w:sdt>
          <w:sdtPr>
            <w:id w:val="382145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32441" w:rsidRDefault="00F32441" w:rsidP="00F3244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72F0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A372F0" w:rsidRPr="00622992" w:rsidRDefault="008D18D1" w:rsidP="00A372F0">
            <w:pPr>
              <w:rPr>
                <w:b w:val="0"/>
              </w:rPr>
            </w:pPr>
            <w:r w:rsidRPr="00622992">
              <w:rPr>
                <w:b w:val="0"/>
              </w:rPr>
              <w:t>7</w:t>
            </w:r>
          </w:p>
        </w:tc>
        <w:tc>
          <w:tcPr>
            <w:tcW w:w="7164" w:type="dxa"/>
          </w:tcPr>
          <w:p w:rsidR="00A372F0" w:rsidRDefault="00A372F0" w:rsidP="00A37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rate the movies</w:t>
            </w:r>
          </w:p>
        </w:tc>
        <w:sdt>
          <w:sdtPr>
            <w:id w:val="-2000573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A372F0" w:rsidRDefault="00A372F0" w:rsidP="00A372F0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372F0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A372F0" w:rsidRPr="00622992" w:rsidRDefault="008D18D1" w:rsidP="00A372F0">
            <w:pPr>
              <w:rPr>
                <w:b w:val="0"/>
              </w:rPr>
            </w:pPr>
            <w:r w:rsidRPr="00622992">
              <w:rPr>
                <w:b w:val="0"/>
              </w:rPr>
              <w:t>8</w:t>
            </w:r>
          </w:p>
        </w:tc>
        <w:tc>
          <w:tcPr>
            <w:tcW w:w="7164" w:type="dxa"/>
          </w:tcPr>
          <w:p w:rsidR="00A372F0" w:rsidRDefault="00A372F0" w:rsidP="00A37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displays a graph with the top 10 rated movies</w:t>
            </w:r>
          </w:p>
        </w:tc>
        <w:sdt>
          <w:sdtPr>
            <w:id w:val="339819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A372F0" w:rsidRDefault="00165102" w:rsidP="00A372F0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622992" w:rsidRDefault="008D18D1" w:rsidP="00F434F8">
            <w:pPr>
              <w:rPr>
                <w:b w:val="0"/>
              </w:rPr>
            </w:pPr>
            <w:r w:rsidRPr="00622992">
              <w:rPr>
                <w:b w:val="0"/>
              </w:rPr>
              <w:t>9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 refreshes automatically</w:t>
            </w:r>
          </w:p>
        </w:tc>
        <w:sdt>
          <w:sdtPr>
            <w:id w:val="192545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165102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622992" w:rsidRDefault="00314C85" w:rsidP="00F434F8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has a login page for administrators</w:t>
            </w:r>
          </w:p>
        </w:tc>
        <w:sdt>
          <w:sdtPr>
            <w:id w:val="623111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622992" w:rsidP="00F434F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622992" w:rsidRDefault="00314C85" w:rsidP="00F434F8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7164" w:type="dxa"/>
          </w:tcPr>
          <w:p w:rsidR="00F434F8" w:rsidRDefault="00F434F8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Administrators are able to add, edit and delete users</w:t>
            </w:r>
          </w:p>
        </w:tc>
        <w:sdt>
          <w:sdtPr>
            <w:id w:val="-183968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622992" w:rsidRDefault="00314C85" w:rsidP="00F434F8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7164" w:type="dxa"/>
          </w:tcPr>
          <w:p w:rsidR="00F434F8" w:rsidRDefault="00B55787" w:rsidP="00F43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passwords are secured</w:t>
            </w:r>
          </w:p>
        </w:tc>
        <w:sdt>
          <w:sdtPr>
            <w:id w:val="-2075422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434F8" w:rsidTr="0091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F434F8" w:rsidRPr="00622992" w:rsidRDefault="00314C85" w:rsidP="00F434F8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7164" w:type="dxa"/>
          </w:tcPr>
          <w:p w:rsidR="00F434F8" w:rsidRDefault="00F72394" w:rsidP="00F43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 passwords pass a minimum complexity test</w:t>
            </w:r>
          </w:p>
        </w:tc>
        <w:sdt>
          <w:sdtPr>
            <w:id w:val="-622452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F434F8" w:rsidRDefault="00F434F8" w:rsidP="00F434F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65102" w:rsidTr="00912A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</w:tcPr>
          <w:p w:rsidR="00165102" w:rsidRPr="00622992" w:rsidRDefault="00314C85" w:rsidP="00165102">
            <w:pPr>
              <w:rPr>
                <w:b w:val="0"/>
              </w:rPr>
            </w:pPr>
            <w:r>
              <w:rPr>
                <w:b w:val="0"/>
              </w:rPr>
              <w:t>14</w:t>
            </w:r>
            <w:bookmarkStart w:id="0" w:name="_GoBack"/>
            <w:bookmarkEnd w:id="0"/>
          </w:p>
        </w:tc>
        <w:tc>
          <w:tcPr>
            <w:tcW w:w="7164" w:type="dxa"/>
          </w:tcPr>
          <w:p w:rsidR="00165102" w:rsidRDefault="00CC5807" w:rsidP="0016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is accessible</w:t>
            </w:r>
          </w:p>
        </w:tc>
        <w:sdt>
          <w:sdtPr>
            <w:id w:val="625587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26" w:type="dxa"/>
                <w:vAlign w:val="center"/>
              </w:tcPr>
              <w:p w:rsidR="00165102" w:rsidRDefault="00165102" w:rsidP="0016510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4D7C6B" w:rsidRPr="004D7C6B" w:rsidRDefault="004D7C6B" w:rsidP="004D7C6B"/>
    <w:sectPr w:rsidR="004D7C6B" w:rsidRPr="004D7C6B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D9F" w:rsidRDefault="007F6D9F" w:rsidP="00C6554A">
      <w:pPr>
        <w:spacing w:before="0" w:after="0" w:line="240" w:lineRule="auto"/>
      </w:pPr>
      <w:r>
        <w:separator/>
      </w:r>
    </w:p>
  </w:endnote>
  <w:endnote w:type="continuationSeparator" w:id="0">
    <w:p w:rsidR="007F6D9F" w:rsidRDefault="007F6D9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D9F" w:rsidRDefault="007F6D9F" w:rsidP="00C6554A">
      <w:pPr>
        <w:spacing w:before="0" w:after="0" w:line="240" w:lineRule="auto"/>
      </w:pPr>
      <w:r>
        <w:separator/>
      </w:r>
    </w:p>
  </w:footnote>
  <w:footnote w:type="continuationSeparator" w:id="0">
    <w:p w:rsidR="007F6D9F" w:rsidRDefault="007F6D9F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6"/>
  </w:num>
  <w:num w:numId="18">
    <w:abstractNumId w:val="15"/>
  </w:num>
  <w:num w:numId="19">
    <w:abstractNumId w:val="19"/>
  </w:num>
  <w:num w:numId="20">
    <w:abstractNumId w:val="11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AB"/>
    <w:rsid w:val="00012985"/>
    <w:rsid w:val="00042E16"/>
    <w:rsid w:val="000A12B1"/>
    <w:rsid w:val="000A14E9"/>
    <w:rsid w:val="000C2707"/>
    <w:rsid w:val="000E24ED"/>
    <w:rsid w:val="001151D8"/>
    <w:rsid w:val="00155A0F"/>
    <w:rsid w:val="00165102"/>
    <w:rsid w:val="00185C74"/>
    <w:rsid w:val="001C2902"/>
    <w:rsid w:val="001C5F38"/>
    <w:rsid w:val="001D7C6B"/>
    <w:rsid w:val="001F1146"/>
    <w:rsid w:val="00206520"/>
    <w:rsid w:val="0021017B"/>
    <w:rsid w:val="00221D65"/>
    <w:rsid w:val="00230D35"/>
    <w:rsid w:val="00236477"/>
    <w:rsid w:val="002554CD"/>
    <w:rsid w:val="00256EC7"/>
    <w:rsid w:val="002877A5"/>
    <w:rsid w:val="00293B83"/>
    <w:rsid w:val="002B4294"/>
    <w:rsid w:val="002E6B4F"/>
    <w:rsid w:val="00306882"/>
    <w:rsid w:val="00312EAB"/>
    <w:rsid w:val="00314C85"/>
    <w:rsid w:val="00333D0D"/>
    <w:rsid w:val="00343F0E"/>
    <w:rsid w:val="00373762"/>
    <w:rsid w:val="0037505B"/>
    <w:rsid w:val="003B7FD4"/>
    <w:rsid w:val="003D166A"/>
    <w:rsid w:val="0045651A"/>
    <w:rsid w:val="00476F98"/>
    <w:rsid w:val="00485AC8"/>
    <w:rsid w:val="0049575E"/>
    <w:rsid w:val="004A63BB"/>
    <w:rsid w:val="004C049F"/>
    <w:rsid w:val="004C67C4"/>
    <w:rsid w:val="004D02E6"/>
    <w:rsid w:val="004D7C6B"/>
    <w:rsid w:val="004E1802"/>
    <w:rsid w:val="005000E2"/>
    <w:rsid w:val="0050255D"/>
    <w:rsid w:val="00502B94"/>
    <w:rsid w:val="00547C27"/>
    <w:rsid w:val="005835C8"/>
    <w:rsid w:val="005C140D"/>
    <w:rsid w:val="005C14A4"/>
    <w:rsid w:val="005E00B6"/>
    <w:rsid w:val="00620456"/>
    <w:rsid w:val="00622992"/>
    <w:rsid w:val="00634A5D"/>
    <w:rsid w:val="00634CCD"/>
    <w:rsid w:val="00640BE7"/>
    <w:rsid w:val="00692C5F"/>
    <w:rsid w:val="006A2D7D"/>
    <w:rsid w:val="006A3CE7"/>
    <w:rsid w:val="00703922"/>
    <w:rsid w:val="007172F5"/>
    <w:rsid w:val="00731573"/>
    <w:rsid w:val="00745D1D"/>
    <w:rsid w:val="0077317A"/>
    <w:rsid w:val="0077499B"/>
    <w:rsid w:val="007765CD"/>
    <w:rsid w:val="007B56FC"/>
    <w:rsid w:val="007F6D9F"/>
    <w:rsid w:val="0080123B"/>
    <w:rsid w:val="00803B24"/>
    <w:rsid w:val="00816A40"/>
    <w:rsid w:val="00827628"/>
    <w:rsid w:val="00832171"/>
    <w:rsid w:val="0086411E"/>
    <w:rsid w:val="00894C78"/>
    <w:rsid w:val="008971B9"/>
    <w:rsid w:val="008B2630"/>
    <w:rsid w:val="008D18D1"/>
    <w:rsid w:val="008E7E6B"/>
    <w:rsid w:val="008F1D17"/>
    <w:rsid w:val="00912A44"/>
    <w:rsid w:val="0094213F"/>
    <w:rsid w:val="009761EF"/>
    <w:rsid w:val="009A6BC3"/>
    <w:rsid w:val="009B018C"/>
    <w:rsid w:val="009B3D89"/>
    <w:rsid w:val="009C5733"/>
    <w:rsid w:val="009C5BA4"/>
    <w:rsid w:val="00A03859"/>
    <w:rsid w:val="00A372F0"/>
    <w:rsid w:val="00A75321"/>
    <w:rsid w:val="00A95A3A"/>
    <w:rsid w:val="00AB5275"/>
    <w:rsid w:val="00AC0794"/>
    <w:rsid w:val="00AC09AC"/>
    <w:rsid w:val="00AC33A5"/>
    <w:rsid w:val="00AE6E75"/>
    <w:rsid w:val="00AF3CD2"/>
    <w:rsid w:val="00B124F2"/>
    <w:rsid w:val="00B448AF"/>
    <w:rsid w:val="00B51866"/>
    <w:rsid w:val="00B55787"/>
    <w:rsid w:val="00B61C56"/>
    <w:rsid w:val="00B75C06"/>
    <w:rsid w:val="00B82B09"/>
    <w:rsid w:val="00B84117"/>
    <w:rsid w:val="00B97B1C"/>
    <w:rsid w:val="00BB15AB"/>
    <w:rsid w:val="00BC5153"/>
    <w:rsid w:val="00C045DF"/>
    <w:rsid w:val="00C126BB"/>
    <w:rsid w:val="00C22627"/>
    <w:rsid w:val="00C27F91"/>
    <w:rsid w:val="00C3666C"/>
    <w:rsid w:val="00C6554A"/>
    <w:rsid w:val="00C714E2"/>
    <w:rsid w:val="00C8245A"/>
    <w:rsid w:val="00C96657"/>
    <w:rsid w:val="00CB2199"/>
    <w:rsid w:val="00CC5807"/>
    <w:rsid w:val="00D66089"/>
    <w:rsid w:val="00D9493C"/>
    <w:rsid w:val="00DD171C"/>
    <w:rsid w:val="00DE5EEA"/>
    <w:rsid w:val="00E22896"/>
    <w:rsid w:val="00E90DB9"/>
    <w:rsid w:val="00EB72E5"/>
    <w:rsid w:val="00ED7C44"/>
    <w:rsid w:val="00EE0207"/>
    <w:rsid w:val="00F25041"/>
    <w:rsid w:val="00F32441"/>
    <w:rsid w:val="00F34259"/>
    <w:rsid w:val="00F434F8"/>
    <w:rsid w:val="00F45A48"/>
    <w:rsid w:val="00F61BB9"/>
    <w:rsid w:val="00F672C9"/>
    <w:rsid w:val="00F72394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A0F04"/>
  <w15:chartTrackingRefBased/>
  <w15:docId w15:val="{17074956-E327-4C9D-8AF3-6D427B55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DE5EEA"/>
    <w:rPr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4D7C6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4D7C6B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ploma%20in%20Software%20Development\Rapid%20App%20Development\Sprints\Project%20Handover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AB9FD-7139-4184-8D2F-4B7F7E15B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31</cp:revision>
  <dcterms:created xsi:type="dcterms:W3CDTF">2020-11-19T03:22:00Z</dcterms:created>
  <dcterms:modified xsi:type="dcterms:W3CDTF">2020-12-03T03:06:00Z</dcterms:modified>
</cp:coreProperties>
</file>