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67715" w14:textId="77777777" w:rsidR="00390D06" w:rsidRDefault="00390D06" w:rsidP="00320AB0">
      <w:pPr>
        <w:pStyle w:val="Heading1"/>
      </w:pPr>
      <w:bookmarkStart w:id="0" w:name="_Toc56082589"/>
      <w:r>
        <w:t>Source Control History</w:t>
      </w:r>
      <w:bookmarkStart w:id="1" w:name="_GoBack"/>
      <w:bookmarkEnd w:id="0"/>
      <w:bookmarkEnd w:id="1"/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90D06" w14:paraId="13285FAE" w14:textId="77777777" w:rsidTr="0032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9D34508" w14:textId="77777777" w:rsidR="00390D06" w:rsidRDefault="00390D06" w:rsidP="00320AB0">
            <w:r>
              <w:t>Date</w:t>
            </w:r>
          </w:p>
        </w:tc>
        <w:tc>
          <w:tcPr>
            <w:tcW w:w="4315" w:type="dxa"/>
          </w:tcPr>
          <w:p w14:paraId="690C2D07" w14:textId="77777777" w:rsidR="00390D06" w:rsidRDefault="00390D06" w:rsidP="0032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90D06" w14:paraId="0ABC0FE9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0EEB4C8A" w14:textId="0DC9E312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26</w:t>
            </w:r>
            <w:r w:rsidR="00390D06">
              <w:rPr>
                <w:b w:val="0"/>
              </w:rPr>
              <w:t>/11/2020 (Thursday)</w:t>
            </w:r>
          </w:p>
        </w:tc>
        <w:tc>
          <w:tcPr>
            <w:tcW w:w="4315" w:type="dxa"/>
            <w:vAlign w:val="center"/>
          </w:tcPr>
          <w:p w14:paraId="73E3F1B1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1</w:t>
            </w:r>
          </w:p>
        </w:tc>
      </w:tr>
      <w:tr w:rsidR="00390D06" w14:paraId="6A60C56D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BBB13D1" w14:textId="54F64C7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27</w:t>
            </w:r>
            <w:r w:rsidR="00390D06">
              <w:rPr>
                <w:b w:val="0"/>
              </w:rPr>
              <w:t>/11/2020 (Friday)</w:t>
            </w:r>
          </w:p>
        </w:tc>
        <w:tc>
          <w:tcPr>
            <w:tcW w:w="4315" w:type="dxa"/>
            <w:vAlign w:val="center"/>
          </w:tcPr>
          <w:p w14:paraId="02F41F48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2</w:t>
            </w:r>
          </w:p>
        </w:tc>
      </w:tr>
      <w:tr w:rsidR="00390D06" w14:paraId="349C140A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1D82D040" w14:textId="4CB88CBC" w:rsidR="00390D06" w:rsidRPr="00186E06" w:rsidRDefault="00BD6C6F" w:rsidP="00320AB0">
            <w:pPr>
              <w:rPr>
                <w:b w:val="0"/>
              </w:rPr>
            </w:pPr>
            <w:r>
              <w:rPr>
                <w:b w:val="0"/>
              </w:rPr>
              <w:t>30</w:t>
            </w:r>
            <w:r w:rsidR="00390D06">
              <w:rPr>
                <w:b w:val="0"/>
              </w:rPr>
              <w:t>/11/2020 (Monday)</w:t>
            </w:r>
          </w:p>
        </w:tc>
        <w:tc>
          <w:tcPr>
            <w:tcW w:w="4315" w:type="dxa"/>
            <w:vAlign w:val="center"/>
          </w:tcPr>
          <w:p w14:paraId="3E7BF613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 3</w:t>
            </w:r>
          </w:p>
        </w:tc>
      </w:tr>
      <w:tr w:rsidR="00390D06" w14:paraId="1005C83C" w14:textId="77777777" w:rsidTr="0032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62B99501" w14:textId="74C72C62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01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r w:rsidR="00390D06">
              <w:rPr>
                <w:b w:val="0"/>
              </w:rPr>
              <w:t>/2020 (Tuesday)</w:t>
            </w:r>
          </w:p>
        </w:tc>
        <w:tc>
          <w:tcPr>
            <w:tcW w:w="4315" w:type="dxa"/>
            <w:vAlign w:val="center"/>
          </w:tcPr>
          <w:p w14:paraId="04962B3F" w14:textId="77777777" w:rsidR="00390D06" w:rsidRPr="00186E06" w:rsidRDefault="00390D06" w:rsidP="00320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 4</w:t>
            </w:r>
          </w:p>
        </w:tc>
      </w:tr>
      <w:tr w:rsidR="00390D06" w14:paraId="5EF21198" w14:textId="77777777" w:rsidTr="0032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vAlign w:val="center"/>
          </w:tcPr>
          <w:p w14:paraId="48DF700D" w14:textId="7A3FEF90" w:rsidR="00390D06" w:rsidRPr="00186E06" w:rsidRDefault="00BD6C6F" w:rsidP="00BD6C6F">
            <w:pPr>
              <w:rPr>
                <w:b w:val="0"/>
              </w:rPr>
            </w:pPr>
            <w:r>
              <w:rPr>
                <w:b w:val="0"/>
              </w:rPr>
              <w:t>02</w:t>
            </w:r>
            <w:r w:rsidR="00390D06">
              <w:rPr>
                <w:b w:val="0"/>
              </w:rPr>
              <w:t>/1</w:t>
            </w:r>
            <w:r>
              <w:rPr>
                <w:b w:val="0"/>
              </w:rPr>
              <w:t>2</w:t>
            </w:r>
            <w:r w:rsidR="00390D06">
              <w:rPr>
                <w:b w:val="0"/>
              </w:rPr>
              <w:t>/2020 (Wednesday)</w:t>
            </w:r>
          </w:p>
        </w:tc>
        <w:tc>
          <w:tcPr>
            <w:tcW w:w="4315" w:type="dxa"/>
            <w:vAlign w:val="center"/>
          </w:tcPr>
          <w:p w14:paraId="3EDA7CC9" w14:textId="77777777" w:rsidR="00390D06" w:rsidRPr="00186E06" w:rsidRDefault="00390D06" w:rsidP="0032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Ref 5</w:t>
            </w:r>
          </w:p>
        </w:tc>
      </w:tr>
    </w:tbl>
    <w:p w14:paraId="0799E79D" w14:textId="77777777" w:rsidR="00390D06" w:rsidRDefault="00390D06" w:rsidP="00320AB0"/>
    <w:p w14:paraId="36571B06" w14:textId="77777777" w:rsidR="00390D06" w:rsidRDefault="00390D06" w:rsidP="00320AB0">
      <w:r>
        <w:t>Ref 1</w:t>
      </w:r>
    </w:p>
    <w:p w14:paraId="46B4765E" w14:textId="0494B1CE" w:rsidR="00390D06" w:rsidRDefault="001328E5" w:rsidP="00044D07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drawing>
          <wp:inline distT="0" distB="0" distL="0" distR="0" wp14:anchorId="5775DB1D" wp14:editId="382F8CCF">
            <wp:extent cx="5486400" cy="3571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70A7F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CF0A" w14:textId="77777777" w:rsidR="00390D06" w:rsidRDefault="00390D06" w:rsidP="00707C02">
      <w:r>
        <w:br w:type="page"/>
      </w:r>
    </w:p>
    <w:p w14:paraId="3C6C72C6" w14:textId="277BCF4F" w:rsidR="00390D06" w:rsidRDefault="001328E5" w:rsidP="00707C02">
      <w:pPr>
        <w:pStyle w:val="ListParagraph"/>
        <w:numPr>
          <w:ilvl w:val="0"/>
          <w:numId w:val="23"/>
        </w:numPr>
      </w:pPr>
      <w:r>
        <w:rPr>
          <w:noProof/>
          <w:lang w:val="en-AU" w:eastAsia="zh-CN"/>
        </w:rPr>
        <w:lastRenderedPageBreak/>
        <w:drawing>
          <wp:inline distT="0" distB="0" distL="0" distR="0" wp14:anchorId="53CCCE68" wp14:editId="6B9F2430">
            <wp:extent cx="5486400" cy="3545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70F0C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DBFD" w14:textId="77777777" w:rsidR="00390D06" w:rsidRDefault="00390D06" w:rsidP="0006427B">
      <w:r>
        <w:t>Ref 2</w:t>
      </w:r>
    </w:p>
    <w:p w14:paraId="55B34C61" w14:textId="0D7A6794" w:rsidR="00390D06" w:rsidRDefault="001328E5" w:rsidP="0006427B">
      <w:pPr>
        <w:pStyle w:val="ListParagraph"/>
        <w:numPr>
          <w:ilvl w:val="0"/>
          <w:numId w:val="30"/>
        </w:numPr>
      </w:pPr>
      <w:r>
        <w:rPr>
          <w:noProof/>
          <w:lang w:val="en-AU" w:eastAsia="zh-CN"/>
        </w:rPr>
        <w:drawing>
          <wp:inline distT="0" distB="0" distL="0" distR="0" wp14:anchorId="2BE460D9" wp14:editId="65EAD9C9">
            <wp:extent cx="5486400" cy="3535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7035D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C6A" w14:textId="77777777" w:rsidR="00390D06" w:rsidRDefault="00390D06" w:rsidP="00707C02">
      <w:r>
        <w:br w:type="page"/>
      </w:r>
    </w:p>
    <w:p w14:paraId="63971CEA" w14:textId="77777777" w:rsidR="00390D06" w:rsidRDefault="00390D06" w:rsidP="007B0981">
      <w:r>
        <w:lastRenderedPageBreak/>
        <w:t>Ref 3</w:t>
      </w:r>
    </w:p>
    <w:p w14:paraId="373D381E" w14:textId="2E9144C7" w:rsidR="00390D06" w:rsidRDefault="001328E5" w:rsidP="0006427B">
      <w:pPr>
        <w:pStyle w:val="ListParagraph"/>
        <w:numPr>
          <w:ilvl w:val="0"/>
          <w:numId w:val="31"/>
        </w:numPr>
      </w:pPr>
      <w:r>
        <w:rPr>
          <w:noProof/>
          <w:lang w:val="en-AU" w:eastAsia="zh-CN"/>
        </w:rPr>
        <w:drawing>
          <wp:inline distT="0" distB="0" distL="0" distR="0" wp14:anchorId="16085259" wp14:editId="7D7DAC8F">
            <wp:extent cx="5486400" cy="3538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707B4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9B15" w14:textId="77777777" w:rsidR="00390D06" w:rsidRDefault="00390D06" w:rsidP="007B0981">
      <w:r>
        <w:t>Ref 4</w:t>
      </w:r>
    </w:p>
    <w:p w14:paraId="59B059B5" w14:textId="0492A5DC" w:rsidR="00390D06" w:rsidRDefault="001328E5" w:rsidP="0006427B">
      <w:pPr>
        <w:pStyle w:val="ListParagraph"/>
        <w:numPr>
          <w:ilvl w:val="0"/>
          <w:numId w:val="32"/>
        </w:numPr>
      </w:pPr>
      <w:r>
        <w:rPr>
          <w:noProof/>
          <w:lang w:val="en-AU" w:eastAsia="zh-CN"/>
        </w:rPr>
        <w:drawing>
          <wp:inline distT="0" distB="0" distL="0" distR="0" wp14:anchorId="08F19D13" wp14:editId="2EE99A4B">
            <wp:extent cx="5486400" cy="3576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70FA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D06">
        <w:br w:type="page"/>
      </w:r>
    </w:p>
    <w:p w14:paraId="5D6E4FDE" w14:textId="654776D1" w:rsidR="00390D06" w:rsidRDefault="00390D06" w:rsidP="007D3141">
      <w:r>
        <w:lastRenderedPageBreak/>
        <w:t>Ref 5</w:t>
      </w:r>
    </w:p>
    <w:p w14:paraId="01A619F4" w14:textId="3736EF99" w:rsidR="00163322" w:rsidRDefault="001328E5" w:rsidP="00163322">
      <w:pPr>
        <w:pStyle w:val="ListParagraph"/>
        <w:numPr>
          <w:ilvl w:val="0"/>
          <w:numId w:val="29"/>
        </w:numPr>
      </w:pPr>
      <w:r>
        <w:rPr>
          <w:noProof/>
          <w:lang w:val="en-AU" w:eastAsia="zh-CN"/>
        </w:rPr>
        <w:drawing>
          <wp:inline distT="0" distB="0" distL="0" distR="0" wp14:anchorId="51929015" wp14:editId="068F63CE">
            <wp:extent cx="5486400" cy="3546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70290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322" w:rsidSect="00C3666C">
      <w:headerReference w:type="first" r:id="rId14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3FF0B" w14:textId="77777777" w:rsidR="007A47D6" w:rsidRDefault="007A47D6" w:rsidP="00C6554A">
      <w:pPr>
        <w:spacing w:before="0" w:after="0" w:line="240" w:lineRule="auto"/>
      </w:pPr>
      <w:r>
        <w:separator/>
      </w:r>
    </w:p>
  </w:endnote>
  <w:endnote w:type="continuationSeparator" w:id="0">
    <w:p w14:paraId="5B7D7997" w14:textId="77777777" w:rsidR="007A47D6" w:rsidRDefault="007A47D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07639" w14:textId="77777777" w:rsidR="007A47D6" w:rsidRDefault="007A47D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38F60E9" w14:textId="77777777" w:rsidR="007A47D6" w:rsidRDefault="007A47D6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825D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F7E"/>
    <w:multiLevelType w:val="hybridMultilevel"/>
    <w:tmpl w:val="205E1A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015A2C"/>
    <w:multiLevelType w:val="hybridMultilevel"/>
    <w:tmpl w:val="205E1A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E872F4"/>
    <w:multiLevelType w:val="hybridMultilevel"/>
    <w:tmpl w:val="8308434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A34C9C"/>
    <w:multiLevelType w:val="hybridMultilevel"/>
    <w:tmpl w:val="D90A114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2B160F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B603D6"/>
    <w:multiLevelType w:val="hybridMultilevel"/>
    <w:tmpl w:val="2C123B2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962C66"/>
    <w:multiLevelType w:val="hybridMultilevel"/>
    <w:tmpl w:val="427E3DE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2A14E0"/>
    <w:multiLevelType w:val="hybridMultilevel"/>
    <w:tmpl w:val="FB34A1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C4C86"/>
    <w:multiLevelType w:val="hybridMultilevel"/>
    <w:tmpl w:val="FC68D40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82AFD"/>
    <w:multiLevelType w:val="hybridMultilevel"/>
    <w:tmpl w:val="4E3CBE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0"/>
  </w:num>
  <w:num w:numId="18">
    <w:abstractNumId w:val="19"/>
  </w:num>
  <w:num w:numId="19">
    <w:abstractNumId w:val="29"/>
  </w:num>
  <w:num w:numId="20">
    <w:abstractNumId w:val="11"/>
  </w:num>
  <w:num w:numId="21">
    <w:abstractNumId w:val="16"/>
  </w:num>
  <w:num w:numId="22">
    <w:abstractNumId w:val="12"/>
  </w:num>
  <w:num w:numId="23">
    <w:abstractNumId w:val="28"/>
  </w:num>
  <w:num w:numId="24">
    <w:abstractNumId w:val="18"/>
  </w:num>
  <w:num w:numId="25">
    <w:abstractNumId w:val="17"/>
  </w:num>
  <w:num w:numId="26">
    <w:abstractNumId w:val="23"/>
  </w:num>
  <w:num w:numId="27">
    <w:abstractNumId w:val="21"/>
  </w:num>
  <w:num w:numId="28">
    <w:abstractNumId w:val="24"/>
  </w:num>
  <w:num w:numId="29">
    <w:abstractNumId w:val="27"/>
  </w:num>
  <w:num w:numId="30">
    <w:abstractNumId w:val="25"/>
  </w:num>
  <w:num w:numId="31">
    <w:abstractNumId w:val="1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AB0"/>
    <w:rsid w:val="000006CF"/>
    <w:rsid w:val="00012985"/>
    <w:rsid w:val="00042E16"/>
    <w:rsid w:val="0004431B"/>
    <w:rsid w:val="00044D07"/>
    <w:rsid w:val="00047749"/>
    <w:rsid w:val="0006427B"/>
    <w:rsid w:val="000A12B1"/>
    <w:rsid w:val="000C2707"/>
    <w:rsid w:val="000D1A24"/>
    <w:rsid w:val="000E24ED"/>
    <w:rsid w:val="000F167D"/>
    <w:rsid w:val="001028C1"/>
    <w:rsid w:val="001328E5"/>
    <w:rsid w:val="00151CB0"/>
    <w:rsid w:val="00155A0F"/>
    <w:rsid w:val="00163322"/>
    <w:rsid w:val="00185C74"/>
    <w:rsid w:val="00186E06"/>
    <w:rsid w:val="001C2902"/>
    <w:rsid w:val="001D7C6B"/>
    <w:rsid w:val="001E1FFD"/>
    <w:rsid w:val="001F1146"/>
    <w:rsid w:val="00206520"/>
    <w:rsid w:val="0021017B"/>
    <w:rsid w:val="00221B1D"/>
    <w:rsid w:val="00230D35"/>
    <w:rsid w:val="00236477"/>
    <w:rsid w:val="00244DBF"/>
    <w:rsid w:val="002554CD"/>
    <w:rsid w:val="00256EC7"/>
    <w:rsid w:val="0026171A"/>
    <w:rsid w:val="002877A5"/>
    <w:rsid w:val="00293B83"/>
    <w:rsid w:val="002B4294"/>
    <w:rsid w:val="002E6B4F"/>
    <w:rsid w:val="00306882"/>
    <w:rsid w:val="00312EAB"/>
    <w:rsid w:val="00320AB0"/>
    <w:rsid w:val="00326D8B"/>
    <w:rsid w:val="00333D0D"/>
    <w:rsid w:val="00343F0E"/>
    <w:rsid w:val="00345BEB"/>
    <w:rsid w:val="00373762"/>
    <w:rsid w:val="0037505B"/>
    <w:rsid w:val="00385373"/>
    <w:rsid w:val="00390D06"/>
    <w:rsid w:val="003B6C4D"/>
    <w:rsid w:val="003B7FD4"/>
    <w:rsid w:val="003D166A"/>
    <w:rsid w:val="003F3624"/>
    <w:rsid w:val="00401ED7"/>
    <w:rsid w:val="0045651A"/>
    <w:rsid w:val="00476F98"/>
    <w:rsid w:val="00485AC8"/>
    <w:rsid w:val="0049575E"/>
    <w:rsid w:val="004A63BB"/>
    <w:rsid w:val="004C049F"/>
    <w:rsid w:val="004C67C4"/>
    <w:rsid w:val="004E1802"/>
    <w:rsid w:val="004E3D5D"/>
    <w:rsid w:val="005000E2"/>
    <w:rsid w:val="0050255D"/>
    <w:rsid w:val="005200E8"/>
    <w:rsid w:val="00547C27"/>
    <w:rsid w:val="005C140D"/>
    <w:rsid w:val="005C14A4"/>
    <w:rsid w:val="005E00B6"/>
    <w:rsid w:val="00634A5D"/>
    <w:rsid w:val="006716B2"/>
    <w:rsid w:val="00692C5F"/>
    <w:rsid w:val="006A2D7D"/>
    <w:rsid w:val="006A3CE7"/>
    <w:rsid w:val="006B2DAC"/>
    <w:rsid w:val="00701B9F"/>
    <w:rsid w:val="0070328B"/>
    <w:rsid w:val="00703922"/>
    <w:rsid w:val="00707C02"/>
    <w:rsid w:val="007172F5"/>
    <w:rsid w:val="00731573"/>
    <w:rsid w:val="0077317A"/>
    <w:rsid w:val="0077499B"/>
    <w:rsid w:val="007801F2"/>
    <w:rsid w:val="007849EA"/>
    <w:rsid w:val="007A47D6"/>
    <w:rsid w:val="007B0981"/>
    <w:rsid w:val="007B56FC"/>
    <w:rsid w:val="007D3141"/>
    <w:rsid w:val="0080123B"/>
    <w:rsid w:val="00803B24"/>
    <w:rsid w:val="00816A40"/>
    <w:rsid w:val="00817B59"/>
    <w:rsid w:val="00827628"/>
    <w:rsid w:val="00832171"/>
    <w:rsid w:val="00852002"/>
    <w:rsid w:val="008632C4"/>
    <w:rsid w:val="0086411E"/>
    <w:rsid w:val="00877225"/>
    <w:rsid w:val="0088706B"/>
    <w:rsid w:val="00894C78"/>
    <w:rsid w:val="008A4E9C"/>
    <w:rsid w:val="008B2630"/>
    <w:rsid w:val="008F1D17"/>
    <w:rsid w:val="0094213F"/>
    <w:rsid w:val="00986D76"/>
    <w:rsid w:val="009A0A75"/>
    <w:rsid w:val="009A6BC3"/>
    <w:rsid w:val="009B018C"/>
    <w:rsid w:val="009B3D89"/>
    <w:rsid w:val="009C5BA4"/>
    <w:rsid w:val="00A03859"/>
    <w:rsid w:val="00A049E4"/>
    <w:rsid w:val="00A127A9"/>
    <w:rsid w:val="00A505A2"/>
    <w:rsid w:val="00A75321"/>
    <w:rsid w:val="00A95A3A"/>
    <w:rsid w:val="00AB5275"/>
    <w:rsid w:val="00AC0794"/>
    <w:rsid w:val="00AC09AC"/>
    <w:rsid w:val="00AC33A5"/>
    <w:rsid w:val="00AE2ABD"/>
    <w:rsid w:val="00AE6E75"/>
    <w:rsid w:val="00AF0B2D"/>
    <w:rsid w:val="00AF3CD2"/>
    <w:rsid w:val="00B124F2"/>
    <w:rsid w:val="00B1554C"/>
    <w:rsid w:val="00B448AF"/>
    <w:rsid w:val="00B51866"/>
    <w:rsid w:val="00B61C56"/>
    <w:rsid w:val="00B75C06"/>
    <w:rsid w:val="00B82B09"/>
    <w:rsid w:val="00B84117"/>
    <w:rsid w:val="00B97B1C"/>
    <w:rsid w:val="00BC5153"/>
    <w:rsid w:val="00BC56DC"/>
    <w:rsid w:val="00BD6C6F"/>
    <w:rsid w:val="00BF226B"/>
    <w:rsid w:val="00C045DF"/>
    <w:rsid w:val="00C16D3F"/>
    <w:rsid w:val="00C22627"/>
    <w:rsid w:val="00C275C8"/>
    <w:rsid w:val="00C27F91"/>
    <w:rsid w:val="00C3666C"/>
    <w:rsid w:val="00C43A1C"/>
    <w:rsid w:val="00C6554A"/>
    <w:rsid w:val="00C714E2"/>
    <w:rsid w:val="00C84C75"/>
    <w:rsid w:val="00CB0351"/>
    <w:rsid w:val="00CB2199"/>
    <w:rsid w:val="00CD2C9A"/>
    <w:rsid w:val="00CD475D"/>
    <w:rsid w:val="00CE03E9"/>
    <w:rsid w:val="00D66089"/>
    <w:rsid w:val="00D72770"/>
    <w:rsid w:val="00D833BA"/>
    <w:rsid w:val="00D9493C"/>
    <w:rsid w:val="00DC7E8D"/>
    <w:rsid w:val="00DD171C"/>
    <w:rsid w:val="00DE5EEA"/>
    <w:rsid w:val="00DF0636"/>
    <w:rsid w:val="00E0688F"/>
    <w:rsid w:val="00E22896"/>
    <w:rsid w:val="00E31DBE"/>
    <w:rsid w:val="00E56DAB"/>
    <w:rsid w:val="00E90DB9"/>
    <w:rsid w:val="00ED7C44"/>
    <w:rsid w:val="00EE0207"/>
    <w:rsid w:val="00F02667"/>
    <w:rsid w:val="00F13A2E"/>
    <w:rsid w:val="00F25041"/>
    <w:rsid w:val="00F34259"/>
    <w:rsid w:val="00F407E8"/>
    <w:rsid w:val="00F45A48"/>
    <w:rsid w:val="00F672C9"/>
    <w:rsid w:val="00F91DF4"/>
    <w:rsid w:val="00FA79BD"/>
    <w:rsid w:val="00FB5CB1"/>
    <w:rsid w:val="00FD28FC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7F664"/>
  <w15:chartTrackingRefBased/>
  <w15:docId w15:val="{803BAA49-7062-4F7E-ABF6-33EB1370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E0688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320A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20A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5">
    <w:name w:val="Grid Table 2 Accent 5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GridTable3-Accent4">
    <w:name w:val="Grid Table 3 Accent 4"/>
    <w:basedOn w:val="TableNormal"/>
    <w:uiPriority w:val="48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320AB0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320AB0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320AB0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iploma%20in%20Software%20Development\Rapid%20App%20Development\Sprints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E0696-8593-4273-A616-92FF0BB7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49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39</cp:revision>
  <dcterms:created xsi:type="dcterms:W3CDTF">2020-11-12T03:15:00Z</dcterms:created>
  <dcterms:modified xsi:type="dcterms:W3CDTF">2020-12-03T00:20:00Z</dcterms:modified>
</cp:coreProperties>
</file>