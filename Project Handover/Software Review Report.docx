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75" w:rsidRDefault="003D2781" w:rsidP="003D2781">
      <w:pPr>
        <w:pStyle w:val="SectionTitle"/>
      </w:pPr>
      <w:r>
        <w:t>Software Review Report</w:t>
      </w:r>
    </w:p>
    <w:p w:rsidR="003D2781" w:rsidRDefault="003D2781">
      <w:r>
        <w:br w:type="page"/>
      </w:r>
    </w:p>
    <w:p w:rsidR="003D2781" w:rsidRDefault="003F7274" w:rsidP="003D2781">
      <w:pPr>
        <w:pStyle w:val="Heading1"/>
      </w:pPr>
      <w:r>
        <w:lastRenderedPageBreak/>
        <w:t>Development Quality</w:t>
      </w:r>
    </w:p>
    <w:p w:rsidR="003F7274" w:rsidRDefault="003F7274" w:rsidP="003F7274">
      <w:r>
        <w:t>A few appropriate measures have been taken to ensure the product developed meets the client requirements. For example:</w:t>
      </w:r>
    </w:p>
    <w:p w:rsidR="003F7274" w:rsidRDefault="003F7274" w:rsidP="003F7274">
      <w:pPr>
        <w:pStyle w:val="ListParagraph"/>
        <w:numPr>
          <w:ilvl w:val="0"/>
          <w:numId w:val="23"/>
        </w:numPr>
      </w:pPr>
      <w:r>
        <w:t>A test plan has been developed (Software Development Testing Plan.docx)</w:t>
      </w:r>
      <w:r w:rsidR="0013367D">
        <w:t xml:space="preserve"> which includes:</w:t>
      </w:r>
    </w:p>
    <w:p w:rsidR="00E24BF7" w:rsidRDefault="00E24BF7" w:rsidP="000F3DF4">
      <w:pPr>
        <w:pStyle w:val="ListParagraph"/>
        <w:numPr>
          <w:ilvl w:val="1"/>
          <w:numId w:val="23"/>
        </w:numPr>
      </w:pPr>
      <w:r>
        <w:t>Scope</w:t>
      </w:r>
    </w:p>
    <w:p w:rsidR="00E24BF7" w:rsidRDefault="00E24BF7" w:rsidP="000F3DF4">
      <w:pPr>
        <w:pStyle w:val="ListParagraph"/>
        <w:numPr>
          <w:ilvl w:val="1"/>
          <w:numId w:val="23"/>
        </w:numPr>
      </w:pPr>
      <w:r>
        <w:t>Roles and Responsibilities</w:t>
      </w:r>
    </w:p>
    <w:p w:rsidR="00E24BF7" w:rsidRDefault="009954F0" w:rsidP="000F3DF4">
      <w:pPr>
        <w:pStyle w:val="ListParagraph"/>
        <w:numPr>
          <w:ilvl w:val="1"/>
          <w:numId w:val="23"/>
        </w:numPr>
      </w:pPr>
      <w:r>
        <w:t>Test Methodology</w:t>
      </w:r>
    </w:p>
    <w:p w:rsidR="009954F0" w:rsidRDefault="009954F0" w:rsidP="008039D7">
      <w:pPr>
        <w:pStyle w:val="ListParagraph"/>
        <w:numPr>
          <w:ilvl w:val="1"/>
          <w:numId w:val="23"/>
        </w:numPr>
      </w:pPr>
      <w:r>
        <w:t>Test Deliverables</w:t>
      </w:r>
    </w:p>
    <w:p w:rsidR="00E24BF7" w:rsidRDefault="009954F0" w:rsidP="00411464">
      <w:pPr>
        <w:pStyle w:val="ListParagraph"/>
        <w:numPr>
          <w:ilvl w:val="1"/>
          <w:numId w:val="23"/>
        </w:numPr>
      </w:pPr>
      <w:r>
        <w:t>Testing Tools and Environment</w:t>
      </w:r>
    </w:p>
    <w:p w:rsidR="00E24BF7" w:rsidRDefault="00E24BF7" w:rsidP="000F3DF4">
      <w:pPr>
        <w:pStyle w:val="ListParagraph"/>
        <w:numPr>
          <w:ilvl w:val="1"/>
          <w:numId w:val="23"/>
        </w:numPr>
      </w:pPr>
      <w:r>
        <w:t>Test Table</w:t>
      </w:r>
    </w:p>
    <w:p w:rsidR="009954F0" w:rsidRDefault="009954F0" w:rsidP="000F3DF4">
      <w:pPr>
        <w:pStyle w:val="ListParagraph"/>
        <w:numPr>
          <w:ilvl w:val="1"/>
          <w:numId w:val="23"/>
        </w:numPr>
      </w:pPr>
      <w:r>
        <w:t>Exit Criteria</w:t>
      </w:r>
    </w:p>
    <w:p w:rsidR="000F3DF4" w:rsidRPr="003F7274" w:rsidRDefault="003F7274" w:rsidP="007412B3">
      <w:pPr>
        <w:pStyle w:val="ListParagraph"/>
        <w:numPr>
          <w:ilvl w:val="0"/>
          <w:numId w:val="23"/>
        </w:numPr>
      </w:pPr>
      <w:r>
        <w:t>A software review plan has been developed (Software Review Plan.docx)</w:t>
      </w:r>
      <w:r w:rsidR="007412B3">
        <w:t xml:space="preserve"> which includes a checklist of how the website should function</w:t>
      </w:r>
    </w:p>
    <w:p w:rsidR="003D2781" w:rsidRDefault="003D2781"/>
    <w:p w:rsidR="003D2781" w:rsidRDefault="003D2781" w:rsidP="003D2781">
      <w:pPr>
        <w:pStyle w:val="Heading1"/>
      </w:pPr>
      <w:r>
        <w:t>Code Testing</w:t>
      </w:r>
    </w:p>
    <w:p w:rsidR="003D2781" w:rsidRDefault="00750B3D" w:rsidP="003D2781">
      <w:r>
        <w:t>A few tests have been conducted on the website, such as:</w:t>
      </w:r>
    </w:p>
    <w:p w:rsidR="00750B3D" w:rsidRDefault="00750B3D" w:rsidP="00750B3D">
      <w:pPr>
        <w:pStyle w:val="ListParagraph"/>
        <w:numPr>
          <w:ilvl w:val="0"/>
          <w:numId w:val="25"/>
        </w:numPr>
      </w:pPr>
      <w:r>
        <w:t>PHP_CodeSniffer</w:t>
      </w:r>
    </w:p>
    <w:p w:rsidR="005D2A81" w:rsidRDefault="005D2A81" w:rsidP="005D2A81">
      <w:pPr>
        <w:pStyle w:val="ListParagraph"/>
        <w:numPr>
          <w:ilvl w:val="1"/>
          <w:numId w:val="26"/>
        </w:numPr>
      </w:pPr>
      <w:r>
        <w:t>Checks the website for errors and warnings and fixes those errors.</w:t>
      </w:r>
    </w:p>
    <w:p w:rsidR="005D2A81" w:rsidRDefault="005D2A81" w:rsidP="005D2A81">
      <w:pPr>
        <w:pStyle w:val="ListParagraph"/>
        <w:numPr>
          <w:ilvl w:val="1"/>
          <w:numId w:val="26"/>
        </w:numPr>
      </w:pPr>
      <w:r>
        <w:t>Screenshot evidence is located in the master document (Master Document.docx)</w:t>
      </w:r>
    </w:p>
    <w:p w:rsidR="00750B3D" w:rsidRDefault="00750B3D" w:rsidP="005D2A81">
      <w:pPr>
        <w:pStyle w:val="ListParagraph"/>
        <w:numPr>
          <w:ilvl w:val="0"/>
          <w:numId w:val="26"/>
        </w:numPr>
      </w:pPr>
      <w:r>
        <w:t>Performance Test</w:t>
      </w:r>
    </w:p>
    <w:p w:rsidR="00DC5FB8" w:rsidRDefault="00DC5FB8" w:rsidP="00DC5FB8">
      <w:pPr>
        <w:pStyle w:val="ListParagraph"/>
        <w:numPr>
          <w:ilvl w:val="1"/>
          <w:numId w:val="27"/>
        </w:numPr>
      </w:pPr>
      <w:r>
        <w:t>A performance test is conducted using Google Chrome’s Developer Tools. It checks the performance metrics of the website while running or reloading</w:t>
      </w:r>
    </w:p>
    <w:p w:rsidR="00DC5FB8" w:rsidRDefault="00DC5FB8" w:rsidP="00DC5FB8">
      <w:pPr>
        <w:pStyle w:val="ListParagraph"/>
        <w:numPr>
          <w:ilvl w:val="1"/>
          <w:numId w:val="27"/>
        </w:numPr>
      </w:pPr>
      <w:r>
        <w:t>Screenshot evidence is located in the performance report (Performance Report.docx)</w:t>
      </w:r>
    </w:p>
    <w:p w:rsidR="00467A4B" w:rsidRDefault="00750B3D" w:rsidP="00467A4B">
      <w:pPr>
        <w:pStyle w:val="ListParagraph"/>
        <w:numPr>
          <w:ilvl w:val="0"/>
          <w:numId w:val="27"/>
        </w:numPr>
      </w:pPr>
      <w:r>
        <w:t>Unit Test</w:t>
      </w:r>
    </w:p>
    <w:p w:rsidR="00467A4B" w:rsidRDefault="00467A4B" w:rsidP="00467A4B">
      <w:pPr>
        <w:pStyle w:val="ListParagraph"/>
        <w:numPr>
          <w:ilvl w:val="1"/>
          <w:numId w:val="28"/>
        </w:numPr>
      </w:pPr>
      <w:r>
        <w:t>Unit tests has been conducted on the website according to the test table developed.</w:t>
      </w:r>
    </w:p>
    <w:p w:rsidR="00467A4B" w:rsidRDefault="00467A4B" w:rsidP="00467A4B">
      <w:pPr>
        <w:pStyle w:val="ListParagraph"/>
        <w:numPr>
          <w:ilvl w:val="1"/>
          <w:numId w:val="28"/>
        </w:numPr>
      </w:pPr>
      <w:r>
        <w:t>Screenshot evidence is located in the Software Development Testing Plan.</w:t>
      </w:r>
    </w:p>
    <w:p w:rsidR="003D2781" w:rsidRDefault="003D2781">
      <w:r>
        <w:br w:type="page"/>
      </w:r>
    </w:p>
    <w:p w:rsidR="003D2781" w:rsidRDefault="003F7274" w:rsidP="003D2781">
      <w:pPr>
        <w:pStyle w:val="Heading1"/>
      </w:pPr>
      <w:r>
        <w:lastRenderedPageBreak/>
        <w:t xml:space="preserve">Future </w:t>
      </w:r>
      <w:r w:rsidR="003D2781">
        <w:t>Modification and Refinements</w:t>
      </w:r>
    </w:p>
    <w:p w:rsidR="007E17E1" w:rsidRDefault="007E17E1" w:rsidP="003D2781">
      <w:r>
        <w:t>To ensure future modification and refinements are supported:</w:t>
      </w:r>
    </w:p>
    <w:p w:rsidR="007E17E1" w:rsidRDefault="007E17E1" w:rsidP="007E17E1">
      <w:pPr>
        <w:pStyle w:val="ListParagraph"/>
        <w:numPr>
          <w:ilvl w:val="0"/>
          <w:numId w:val="29"/>
        </w:numPr>
      </w:pPr>
      <w:r>
        <w:t>The code is commented appropriately</w:t>
      </w:r>
    </w:p>
    <w:p w:rsidR="007E17E1" w:rsidRDefault="001C4DED" w:rsidP="007E17E1">
      <w:pPr>
        <w:pStyle w:val="ListParagraph"/>
        <w:numPr>
          <w:ilvl w:val="0"/>
          <w:numId w:val="29"/>
        </w:numPr>
      </w:pPr>
      <w:r>
        <w:t>The documentation for the code is properly stored</w:t>
      </w:r>
    </w:p>
    <w:p w:rsidR="001C4DED" w:rsidRDefault="001C4DED" w:rsidP="001C4DED">
      <w:pPr>
        <w:pStyle w:val="ListParagraph"/>
        <w:numPr>
          <w:ilvl w:val="0"/>
          <w:numId w:val="29"/>
        </w:numPr>
      </w:pPr>
      <w:r>
        <w:t>The development plans are properly documented and put into a master document</w:t>
      </w:r>
    </w:p>
    <w:p w:rsidR="00284ED0" w:rsidRDefault="00284ED0" w:rsidP="001C4DED">
      <w:pPr>
        <w:pStyle w:val="ListParagraph"/>
        <w:numPr>
          <w:ilvl w:val="0"/>
          <w:numId w:val="29"/>
        </w:numPr>
      </w:pPr>
      <w:r>
        <w:t>The code is uploaded to GitHub to ensure all the developers receive the latest updates</w:t>
      </w:r>
    </w:p>
    <w:p w:rsidR="005D5C78" w:rsidRDefault="005D5C78">
      <w:r>
        <w:br w:type="page"/>
      </w:r>
    </w:p>
    <w:p w:rsidR="003D2781" w:rsidRDefault="003D2781" w:rsidP="003D2781">
      <w:pPr>
        <w:pStyle w:val="Heading1"/>
      </w:pPr>
      <w:r>
        <w:lastRenderedPageBreak/>
        <w:t>Mapping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4046"/>
        <w:gridCol w:w="4046"/>
        <w:gridCol w:w="548"/>
      </w:tblGrid>
      <w:tr w:rsidR="000266DB" w:rsidTr="00111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0266DB" w:rsidRDefault="000266DB" w:rsidP="00111297">
            <w:r>
              <w:t>User Requirement</w:t>
            </w:r>
            <w:r w:rsidR="00111297">
              <w:t>s</w:t>
            </w:r>
          </w:p>
        </w:tc>
        <w:tc>
          <w:tcPr>
            <w:tcW w:w="4046" w:type="dxa"/>
            <w:vAlign w:val="center"/>
          </w:tcPr>
          <w:p w:rsidR="000266DB" w:rsidRDefault="000266DB" w:rsidP="00111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</w:t>
            </w:r>
          </w:p>
        </w:tc>
        <w:tc>
          <w:tcPr>
            <w:tcW w:w="548" w:type="dxa"/>
            <w:vAlign w:val="center"/>
          </w:tcPr>
          <w:p w:rsidR="000266DB" w:rsidRDefault="00111297" w:rsidP="00111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AU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105410</wp:posOffset>
                      </wp:positionV>
                      <wp:extent cx="104775" cy="109728"/>
                      <wp:effectExtent l="0" t="0" r="28575" b="2413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9728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FE5E71" id="Rectangle 1" o:spid="_x0000_s1026" style="position:absolute;margin-left:4.35pt;margin-top:8.3pt;width:8.25pt;height: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" filled="f" strokecolor="black [3213]" strokeweight=".25pt"/>
                  </w:pict>
                </mc:Fallback>
              </mc:AlternateContent>
            </w:r>
          </w:p>
        </w:tc>
      </w:tr>
      <w:tr w:rsidR="00111297" w:rsidTr="00111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111297" w:rsidRPr="00111297" w:rsidRDefault="00111297" w:rsidP="00111297">
            <w:pPr>
              <w:rPr>
                <w:b w:val="0"/>
              </w:rPr>
            </w:pPr>
            <w:r w:rsidRPr="00111297">
              <w:rPr>
                <w:b w:val="0"/>
              </w:rPr>
              <w:t>Website has a front end</w:t>
            </w:r>
          </w:p>
        </w:tc>
        <w:tc>
          <w:tcPr>
            <w:tcW w:w="4046" w:type="dxa"/>
          </w:tcPr>
          <w:p w:rsidR="00111297" w:rsidRDefault="005D5C78" w:rsidP="0011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front end is implemented where client can fill articles and announcements</w:t>
            </w:r>
          </w:p>
        </w:tc>
        <w:sdt>
          <w:sdtPr>
            <w:id w:val="4040424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8" w:type="dxa"/>
                <w:vAlign w:val="center"/>
              </w:tcPr>
              <w:p w:rsidR="00111297" w:rsidRDefault="005D5C78" w:rsidP="0011129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11297" w:rsidTr="0011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111297" w:rsidRPr="00111297" w:rsidRDefault="00111297" w:rsidP="00111297">
            <w:pPr>
              <w:rPr>
                <w:b w:val="0"/>
              </w:rPr>
            </w:pPr>
            <w:r w:rsidRPr="00111297">
              <w:rPr>
                <w:b w:val="0"/>
              </w:rPr>
              <w:t>Website has a search page</w:t>
            </w:r>
          </w:p>
        </w:tc>
        <w:tc>
          <w:tcPr>
            <w:tcW w:w="4046" w:type="dxa"/>
          </w:tcPr>
          <w:p w:rsidR="00111297" w:rsidRDefault="005D5C78" w:rsidP="0011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search page is implemented with the option to search according to title, genre, rating or year</w:t>
            </w:r>
          </w:p>
        </w:tc>
        <w:sdt>
          <w:sdtPr>
            <w:id w:val="-10766614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8" w:type="dxa"/>
                <w:vAlign w:val="center"/>
              </w:tcPr>
              <w:p w:rsidR="00111297" w:rsidRDefault="005D5C78" w:rsidP="0011129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11297" w:rsidTr="00111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111297" w:rsidRPr="00111297" w:rsidRDefault="00111297" w:rsidP="00111297">
            <w:pPr>
              <w:rPr>
                <w:b w:val="0"/>
              </w:rPr>
            </w:pPr>
            <w:r w:rsidRPr="00111297">
              <w:rPr>
                <w:b w:val="0"/>
              </w:rPr>
              <w:t>Website searches according to conditions selected</w:t>
            </w:r>
          </w:p>
        </w:tc>
        <w:tc>
          <w:tcPr>
            <w:tcW w:w="4046" w:type="dxa"/>
          </w:tcPr>
          <w:p w:rsidR="00111297" w:rsidRDefault="005D5C78" w:rsidP="0011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search button is clicked, the table displays the output according to the condition inputted</w:t>
            </w:r>
          </w:p>
        </w:tc>
        <w:sdt>
          <w:sdtPr>
            <w:id w:val="-15559237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8" w:type="dxa"/>
                <w:vAlign w:val="center"/>
              </w:tcPr>
              <w:p w:rsidR="00111297" w:rsidRDefault="004862A4" w:rsidP="0011129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11297" w:rsidTr="0011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111297" w:rsidRPr="00111297" w:rsidRDefault="00111297" w:rsidP="00111297">
            <w:pPr>
              <w:rPr>
                <w:b w:val="0"/>
              </w:rPr>
            </w:pPr>
            <w:r w:rsidRPr="00111297">
              <w:rPr>
                <w:b w:val="0"/>
              </w:rPr>
              <w:t>User is able to sign up to subscribe for newsletter or notifications</w:t>
            </w:r>
          </w:p>
        </w:tc>
        <w:tc>
          <w:tcPr>
            <w:tcW w:w="4046" w:type="dxa"/>
          </w:tcPr>
          <w:p w:rsidR="00111297" w:rsidRDefault="00BA7C3B" w:rsidP="0011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a newsletter page for users to sign up and subscribe to newsletter or notifications</w:t>
            </w:r>
          </w:p>
        </w:tc>
        <w:sdt>
          <w:sdtPr>
            <w:id w:val="-17309157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8" w:type="dxa"/>
                <w:vAlign w:val="center"/>
              </w:tcPr>
              <w:p w:rsidR="00111297" w:rsidRDefault="004862A4" w:rsidP="0011129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11297" w:rsidTr="00111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111297" w:rsidRPr="00111297" w:rsidRDefault="00111297" w:rsidP="00111297">
            <w:pPr>
              <w:rPr>
                <w:b w:val="0"/>
              </w:rPr>
            </w:pPr>
            <w:r w:rsidRPr="00111297">
              <w:rPr>
                <w:b w:val="0"/>
              </w:rPr>
              <w:t>Website has a profile page for users to sign in and change their subscription</w:t>
            </w:r>
          </w:p>
        </w:tc>
        <w:tc>
          <w:tcPr>
            <w:tcW w:w="4046" w:type="dxa"/>
          </w:tcPr>
          <w:p w:rsidR="00111297" w:rsidRDefault="00BA7C3B" w:rsidP="0011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newsletter page, there is an option for users to update their subscription details</w:t>
            </w:r>
          </w:p>
        </w:tc>
        <w:sdt>
          <w:sdtPr>
            <w:id w:val="4560611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8" w:type="dxa"/>
                <w:vAlign w:val="center"/>
              </w:tcPr>
              <w:p w:rsidR="00111297" w:rsidRDefault="004862A4" w:rsidP="0011129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11297" w:rsidTr="0011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111297" w:rsidRPr="00111297" w:rsidRDefault="00111297" w:rsidP="00111297">
            <w:pPr>
              <w:rPr>
                <w:b w:val="0"/>
              </w:rPr>
            </w:pPr>
            <w:r w:rsidRPr="00111297">
              <w:rPr>
                <w:b w:val="0"/>
              </w:rPr>
              <w:t>User is able to unsubscribe as they please</w:t>
            </w:r>
          </w:p>
        </w:tc>
        <w:tc>
          <w:tcPr>
            <w:tcW w:w="4046" w:type="dxa"/>
          </w:tcPr>
          <w:p w:rsidR="00111297" w:rsidRDefault="00BA7C3B" w:rsidP="0011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newsletter page, there is an option for users to unsubscribe</w:t>
            </w:r>
          </w:p>
        </w:tc>
        <w:sdt>
          <w:sdtPr>
            <w:id w:val="17397444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8" w:type="dxa"/>
                <w:vAlign w:val="center"/>
              </w:tcPr>
              <w:p w:rsidR="00111297" w:rsidRDefault="004862A4" w:rsidP="0011129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11297" w:rsidTr="00111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111297" w:rsidRPr="00111297" w:rsidRDefault="00111297" w:rsidP="00111297">
            <w:pPr>
              <w:rPr>
                <w:b w:val="0"/>
              </w:rPr>
            </w:pPr>
            <w:r w:rsidRPr="00111297">
              <w:rPr>
                <w:b w:val="0"/>
              </w:rPr>
              <w:t>User is able to rate the movies</w:t>
            </w:r>
          </w:p>
        </w:tc>
        <w:tc>
          <w:tcPr>
            <w:tcW w:w="4046" w:type="dxa"/>
          </w:tcPr>
          <w:p w:rsidR="00111297" w:rsidRDefault="00BA7C3B" w:rsidP="0011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search page, there is a column called ratings allowing users to click the stars (rating)</w:t>
            </w:r>
          </w:p>
        </w:tc>
        <w:sdt>
          <w:sdtPr>
            <w:id w:val="1586581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8" w:type="dxa"/>
                <w:vAlign w:val="center"/>
              </w:tcPr>
              <w:p w:rsidR="00111297" w:rsidRDefault="004862A4" w:rsidP="0011129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11297" w:rsidTr="0011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111297" w:rsidRPr="00111297" w:rsidRDefault="00111297" w:rsidP="00111297">
            <w:pPr>
              <w:rPr>
                <w:b w:val="0"/>
              </w:rPr>
            </w:pPr>
            <w:r w:rsidRPr="00111297">
              <w:rPr>
                <w:b w:val="0"/>
              </w:rPr>
              <w:t>Website displays a graph with the top 10 rated movies</w:t>
            </w:r>
          </w:p>
        </w:tc>
        <w:tc>
          <w:tcPr>
            <w:tcW w:w="4046" w:type="dxa"/>
          </w:tcPr>
          <w:p w:rsidR="00111297" w:rsidRDefault="00BA7C3B" w:rsidP="0011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a page called Top 10 Movies displaying the top 10 rated movies</w:t>
            </w:r>
          </w:p>
        </w:tc>
        <w:sdt>
          <w:sdtPr>
            <w:id w:val="8938565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8" w:type="dxa"/>
                <w:vAlign w:val="center"/>
              </w:tcPr>
              <w:p w:rsidR="00111297" w:rsidRDefault="004862A4" w:rsidP="0011129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11297" w:rsidTr="00111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111297" w:rsidRPr="00111297" w:rsidRDefault="00111297" w:rsidP="00111297">
            <w:pPr>
              <w:rPr>
                <w:b w:val="0"/>
              </w:rPr>
            </w:pPr>
            <w:r w:rsidRPr="00111297">
              <w:rPr>
                <w:b w:val="0"/>
              </w:rPr>
              <w:t>Graph refreshes automatically</w:t>
            </w:r>
          </w:p>
        </w:tc>
        <w:tc>
          <w:tcPr>
            <w:tcW w:w="4046" w:type="dxa"/>
          </w:tcPr>
          <w:p w:rsidR="00111297" w:rsidRDefault="00BA7C3B" w:rsidP="0011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graph refreshes automatically every 1.5 seconds</w:t>
            </w:r>
          </w:p>
        </w:tc>
        <w:sdt>
          <w:sdtPr>
            <w:id w:val="-20085100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8" w:type="dxa"/>
                <w:vAlign w:val="center"/>
              </w:tcPr>
              <w:p w:rsidR="00111297" w:rsidRDefault="004862A4" w:rsidP="0011129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11297" w:rsidTr="0011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111297" w:rsidRPr="00111297" w:rsidRDefault="00111297" w:rsidP="00111297">
            <w:pPr>
              <w:rPr>
                <w:b w:val="0"/>
              </w:rPr>
            </w:pPr>
            <w:r w:rsidRPr="00111297">
              <w:rPr>
                <w:b w:val="0"/>
              </w:rPr>
              <w:t>Website has a login page for administrators</w:t>
            </w:r>
          </w:p>
        </w:tc>
        <w:tc>
          <w:tcPr>
            <w:tcW w:w="4046" w:type="dxa"/>
          </w:tcPr>
          <w:p w:rsidR="00111297" w:rsidRDefault="00E96A10" w:rsidP="0011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a page called Login for administrators to access the database</w:t>
            </w:r>
          </w:p>
        </w:tc>
        <w:sdt>
          <w:sdtPr>
            <w:id w:val="-4377524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8" w:type="dxa"/>
                <w:vAlign w:val="center"/>
              </w:tcPr>
              <w:p w:rsidR="00111297" w:rsidRDefault="004862A4" w:rsidP="0011129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11297" w:rsidTr="00111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111297" w:rsidRPr="00111297" w:rsidRDefault="00111297" w:rsidP="00111297">
            <w:pPr>
              <w:rPr>
                <w:b w:val="0"/>
              </w:rPr>
            </w:pPr>
            <w:r w:rsidRPr="00111297">
              <w:rPr>
                <w:b w:val="0"/>
              </w:rPr>
              <w:t>Administrators are able to add, edit and delete users</w:t>
            </w:r>
          </w:p>
        </w:tc>
        <w:tc>
          <w:tcPr>
            <w:tcW w:w="4046" w:type="dxa"/>
          </w:tcPr>
          <w:p w:rsidR="00111297" w:rsidRDefault="00E96A10" w:rsidP="0011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the administrator is logged in, they can add, edit and delete the users</w:t>
            </w:r>
          </w:p>
        </w:tc>
        <w:sdt>
          <w:sdtPr>
            <w:id w:val="-1216891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8" w:type="dxa"/>
                <w:vAlign w:val="center"/>
              </w:tcPr>
              <w:p w:rsidR="00111297" w:rsidRDefault="004862A4" w:rsidP="0011129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11297" w:rsidTr="0011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111297" w:rsidRPr="00111297" w:rsidRDefault="00111297" w:rsidP="00111297">
            <w:pPr>
              <w:rPr>
                <w:b w:val="0"/>
              </w:rPr>
            </w:pPr>
            <w:r w:rsidRPr="00111297">
              <w:rPr>
                <w:b w:val="0"/>
              </w:rPr>
              <w:t>Administrator passwords are secured</w:t>
            </w:r>
          </w:p>
        </w:tc>
        <w:tc>
          <w:tcPr>
            <w:tcW w:w="4046" w:type="dxa"/>
          </w:tcPr>
          <w:p w:rsidR="00111297" w:rsidRDefault="00E96A10" w:rsidP="0011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administrator passwords are hashed and stored in the database</w:t>
            </w:r>
          </w:p>
        </w:tc>
        <w:sdt>
          <w:sdtPr>
            <w:id w:val="-4455461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8" w:type="dxa"/>
                <w:vAlign w:val="center"/>
              </w:tcPr>
              <w:p w:rsidR="00111297" w:rsidRDefault="004862A4" w:rsidP="0011129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96A10" w:rsidTr="00111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111297" w:rsidRPr="00111297" w:rsidRDefault="00111297" w:rsidP="00111297">
            <w:pPr>
              <w:rPr>
                <w:b w:val="0"/>
              </w:rPr>
            </w:pPr>
            <w:r w:rsidRPr="00111297">
              <w:rPr>
                <w:b w:val="0"/>
              </w:rPr>
              <w:lastRenderedPageBreak/>
              <w:t>Administrator passwords pass a minimum complexity test</w:t>
            </w:r>
          </w:p>
        </w:tc>
        <w:tc>
          <w:tcPr>
            <w:tcW w:w="4046" w:type="dxa"/>
          </w:tcPr>
          <w:p w:rsidR="00111297" w:rsidRDefault="00E96A10" w:rsidP="0011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administrator password has to contain 8 characters including at least 1 capital and 1 number.</w:t>
            </w:r>
          </w:p>
        </w:tc>
        <w:sdt>
          <w:sdtPr>
            <w:id w:val="20843285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8" w:type="dxa"/>
                <w:vAlign w:val="center"/>
              </w:tcPr>
              <w:p w:rsidR="00111297" w:rsidRDefault="004862A4" w:rsidP="0011129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11297" w:rsidTr="0011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111297" w:rsidRPr="00111297" w:rsidRDefault="00111297" w:rsidP="00111297">
            <w:pPr>
              <w:rPr>
                <w:b w:val="0"/>
              </w:rPr>
            </w:pPr>
            <w:r w:rsidRPr="00111297">
              <w:rPr>
                <w:b w:val="0"/>
              </w:rPr>
              <w:t>Website is accessible</w:t>
            </w:r>
          </w:p>
        </w:tc>
        <w:tc>
          <w:tcPr>
            <w:tcW w:w="4046" w:type="dxa"/>
          </w:tcPr>
          <w:p w:rsidR="00111297" w:rsidRDefault="00B538A9" w:rsidP="0011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Semantic elements are implemented for the tables and forms, however not for the ratings</w:t>
            </w:r>
            <w:bookmarkStart w:id="0" w:name="_GoBack"/>
            <w:bookmarkEnd w:id="0"/>
          </w:p>
        </w:tc>
        <w:sdt>
          <w:sdtPr>
            <w:id w:val="-4982809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8" w:type="dxa"/>
                <w:vAlign w:val="center"/>
              </w:tcPr>
              <w:p w:rsidR="00111297" w:rsidRDefault="004862A4" w:rsidP="0011129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3D2781" w:rsidRPr="003D2781" w:rsidRDefault="003D2781" w:rsidP="003D2781"/>
    <w:sectPr w:rsidR="003D2781" w:rsidRPr="003D2781" w:rsidSect="00C3666C">
      <w:headerReference w:type="first" r:id="rId8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B54" w:rsidRDefault="00C20B54" w:rsidP="00C6554A">
      <w:pPr>
        <w:spacing w:before="0" w:after="0" w:line="240" w:lineRule="auto"/>
      </w:pPr>
      <w:r>
        <w:separator/>
      </w:r>
    </w:p>
  </w:endnote>
  <w:endnote w:type="continuationSeparator" w:id="0">
    <w:p w:rsidR="00C20B54" w:rsidRDefault="00C20B5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B54" w:rsidRDefault="00C20B54" w:rsidP="00C6554A">
      <w:pPr>
        <w:spacing w:before="0" w:after="0" w:line="240" w:lineRule="auto"/>
      </w:pPr>
      <w:r>
        <w:separator/>
      </w:r>
    </w:p>
  </w:footnote>
  <w:footnote w:type="continuationSeparator" w:id="0">
    <w:p w:rsidR="00C20B54" w:rsidRDefault="00C20B54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F91" w:rsidRDefault="00C27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450BD2"/>
    <w:multiLevelType w:val="hybridMultilevel"/>
    <w:tmpl w:val="ACFE4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AE79D6"/>
    <w:multiLevelType w:val="hybridMultilevel"/>
    <w:tmpl w:val="ACFE4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35CDF"/>
    <w:multiLevelType w:val="hybridMultilevel"/>
    <w:tmpl w:val="CA2ED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5456A2"/>
    <w:multiLevelType w:val="hybridMultilevel"/>
    <w:tmpl w:val="9844DC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D5400"/>
    <w:multiLevelType w:val="hybridMultilevel"/>
    <w:tmpl w:val="CA2ED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5411B"/>
    <w:multiLevelType w:val="hybridMultilevel"/>
    <w:tmpl w:val="CA2ED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D0215"/>
    <w:multiLevelType w:val="hybridMultilevel"/>
    <w:tmpl w:val="CA2ED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0"/>
  </w:num>
  <w:num w:numId="6">
    <w:abstractNumId w:val="10"/>
  </w:num>
  <w:num w:numId="7">
    <w:abstractNumId w:val="1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3"/>
  </w:num>
  <w:num w:numId="17">
    <w:abstractNumId w:val="19"/>
  </w:num>
  <w:num w:numId="18">
    <w:abstractNumId w:val="18"/>
  </w:num>
  <w:num w:numId="19">
    <w:abstractNumId w:val="26"/>
  </w:num>
  <w:num w:numId="20">
    <w:abstractNumId w:val="11"/>
  </w:num>
  <w:num w:numId="21">
    <w:abstractNumId w:val="16"/>
  </w:num>
  <w:num w:numId="22">
    <w:abstractNumId w:val="13"/>
  </w:num>
  <w:num w:numId="23">
    <w:abstractNumId w:val="14"/>
  </w:num>
  <w:num w:numId="24">
    <w:abstractNumId w:val="12"/>
  </w:num>
  <w:num w:numId="25">
    <w:abstractNumId w:val="24"/>
  </w:num>
  <w:num w:numId="26">
    <w:abstractNumId w:val="22"/>
  </w:num>
  <w:num w:numId="27">
    <w:abstractNumId w:val="25"/>
  </w:num>
  <w:num w:numId="28">
    <w:abstractNumId w:val="1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81"/>
    <w:rsid w:val="000112B8"/>
    <w:rsid w:val="00012985"/>
    <w:rsid w:val="000266DB"/>
    <w:rsid w:val="00042E16"/>
    <w:rsid w:val="000A12B1"/>
    <w:rsid w:val="000C2707"/>
    <w:rsid w:val="000E24ED"/>
    <w:rsid w:val="000F3DF4"/>
    <w:rsid w:val="00111297"/>
    <w:rsid w:val="0013367D"/>
    <w:rsid w:val="00155A0F"/>
    <w:rsid w:val="00185C74"/>
    <w:rsid w:val="001C2902"/>
    <w:rsid w:val="001C4DED"/>
    <w:rsid w:val="001D7C6B"/>
    <w:rsid w:val="001F1146"/>
    <w:rsid w:val="00206520"/>
    <w:rsid w:val="0021017B"/>
    <w:rsid w:val="00230D35"/>
    <w:rsid w:val="00236477"/>
    <w:rsid w:val="002554CD"/>
    <w:rsid w:val="00256EC7"/>
    <w:rsid w:val="00284ED0"/>
    <w:rsid w:val="002877A5"/>
    <w:rsid w:val="00293B83"/>
    <w:rsid w:val="002B4294"/>
    <w:rsid w:val="002E6B4F"/>
    <w:rsid w:val="00306882"/>
    <w:rsid w:val="00312EAB"/>
    <w:rsid w:val="00333D0D"/>
    <w:rsid w:val="00343F0E"/>
    <w:rsid w:val="00373762"/>
    <w:rsid w:val="0037505B"/>
    <w:rsid w:val="003B7FD4"/>
    <w:rsid w:val="003D166A"/>
    <w:rsid w:val="003D2781"/>
    <w:rsid w:val="003F7274"/>
    <w:rsid w:val="0045651A"/>
    <w:rsid w:val="00467A4B"/>
    <w:rsid w:val="00476F98"/>
    <w:rsid w:val="00485AC8"/>
    <w:rsid w:val="004862A4"/>
    <w:rsid w:val="0049575E"/>
    <w:rsid w:val="004A63BB"/>
    <w:rsid w:val="004B6416"/>
    <w:rsid w:val="004C049F"/>
    <w:rsid w:val="004C67C4"/>
    <w:rsid w:val="004D02E6"/>
    <w:rsid w:val="004E1802"/>
    <w:rsid w:val="005000E2"/>
    <w:rsid w:val="0050255D"/>
    <w:rsid w:val="00547C27"/>
    <w:rsid w:val="00581408"/>
    <w:rsid w:val="005C140D"/>
    <w:rsid w:val="005C14A4"/>
    <w:rsid w:val="005D2A81"/>
    <w:rsid w:val="005D5C78"/>
    <w:rsid w:val="005E00B6"/>
    <w:rsid w:val="00634A5D"/>
    <w:rsid w:val="00692C5F"/>
    <w:rsid w:val="006A2D7D"/>
    <w:rsid w:val="006A3CE7"/>
    <w:rsid w:val="00703922"/>
    <w:rsid w:val="007172F5"/>
    <w:rsid w:val="00731573"/>
    <w:rsid w:val="007412B3"/>
    <w:rsid w:val="00750B3D"/>
    <w:rsid w:val="0077317A"/>
    <w:rsid w:val="0077499B"/>
    <w:rsid w:val="007B56FC"/>
    <w:rsid w:val="007C7003"/>
    <w:rsid w:val="007E17E1"/>
    <w:rsid w:val="0080123B"/>
    <w:rsid w:val="00803B24"/>
    <w:rsid w:val="00816A40"/>
    <w:rsid w:val="00827628"/>
    <w:rsid w:val="00832171"/>
    <w:rsid w:val="0086411E"/>
    <w:rsid w:val="00894C78"/>
    <w:rsid w:val="008B2630"/>
    <w:rsid w:val="008E7E6B"/>
    <w:rsid w:val="008F1D17"/>
    <w:rsid w:val="0094213F"/>
    <w:rsid w:val="009954F0"/>
    <w:rsid w:val="009A6BC3"/>
    <w:rsid w:val="009B018C"/>
    <w:rsid w:val="009B3D89"/>
    <w:rsid w:val="009C5BA4"/>
    <w:rsid w:val="00A03859"/>
    <w:rsid w:val="00A75321"/>
    <w:rsid w:val="00A95A3A"/>
    <w:rsid w:val="00AB5275"/>
    <w:rsid w:val="00AC0794"/>
    <w:rsid w:val="00AC09AC"/>
    <w:rsid w:val="00AC33A5"/>
    <w:rsid w:val="00AE6E75"/>
    <w:rsid w:val="00AF3CD2"/>
    <w:rsid w:val="00B124F2"/>
    <w:rsid w:val="00B448AF"/>
    <w:rsid w:val="00B51866"/>
    <w:rsid w:val="00B538A9"/>
    <w:rsid w:val="00B61C56"/>
    <w:rsid w:val="00B75C06"/>
    <w:rsid w:val="00B82B09"/>
    <w:rsid w:val="00B84117"/>
    <w:rsid w:val="00B97B1C"/>
    <w:rsid w:val="00BA7C3B"/>
    <w:rsid w:val="00BC5153"/>
    <w:rsid w:val="00C045DF"/>
    <w:rsid w:val="00C20B54"/>
    <w:rsid w:val="00C22627"/>
    <w:rsid w:val="00C27F91"/>
    <w:rsid w:val="00C3666C"/>
    <w:rsid w:val="00C6554A"/>
    <w:rsid w:val="00C714E2"/>
    <w:rsid w:val="00CB2199"/>
    <w:rsid w:val="00D66089"/>
    <w:rsid w:val="00D9493C"/>
    <w:rsid w:val="00DC5FB8"/>
    <w:rsid w:val="00DD171C"/>
    <w:rsid w:val="00DE5EEA"/>
    <w:rsid w:val="00E22896"/>
    <w:rsid w:val="00E24BF7"/>
    <w:rsid w:val="00E90DB9"/>
    <w:rsid w:val="00E96A10"/>
    <w:rsid w:val="00ED7C44"/>
    <w:rsid w:val="00EE0207"/>
    <w:rsid w:val="00F25041"/>
    <w:rsid w:val="00F34259"/>
    <w:rsid w:val="00F45A48"/>
    <w:rsid w:val="00F672C9"/>
    <w:rsid w:val="00FA79BD"/>
    <w:rsid w:val="00FB5CB1"/>
    <w:rsid w:val="00FD28FC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B7854"/>
  <w15:chartTrackingRefBased/>
  <w15:docId w15:val="{DDE16433-0270-4694-991A-810E51C8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next w:val="Normal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DE5EEA"/>
    <w:rPr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  <w:style w:type="table" w:styleId="GridTable2-Accent6">
    <w:name w:val="Grid Table 2 Accent 6"/>
    <w:basedOn w:val="TableNormal"/>
    <w:uiPriority w:val="47"/>
    <w:rsid w:val="003F7274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TableGrid">
    <w:name w:val="Table Grid"/>
    <w:basedOn w:val="TableNormal"/>
    <w:uiPriority w:val="39"/>
    <w:rsid w:val="000266D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iploma%20in%20Software%20Development\Rapid%20App%20Development\Sprints\Project%20Handover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25722-C7F0-4BA2-A3E2-7DC575FFE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65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24</cp:revision>
  <dcterms:created xsi:type="dcterms:W3CDTF">2020-12-03T01:52:00Z</dcterms:created>
  <dcterms:modified xsi:type="dcterms:W3CDTF">2020-12-03T02:58:00Z</dcterms:modified>
</cp:coreProperties>
</file>