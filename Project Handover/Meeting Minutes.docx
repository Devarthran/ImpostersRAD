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C0533" w14:textId="77777777" w:rsidR="00AB5275" w:rsidRPr="0027328B" w:rsidRDefault="009C0310" w:rsidP="009C0310">
      <w:pPr>
        <w:pStyle w:val="SectionTitle"/>
        <w:rPr>
          <w:lang w:val="en-AU"/>
        </w:rPr>
      </w:pPr>
      <w:r w:rsidRPr="0027328B">
        <w:rPr>
          <w:lang w:val="en-AU"/>
        </w:rPr>
        <w:t>Meeting Minutes</w:t>
      </w:r>
    </w:p>
    <w:p w14:paraId="4DE04C4B" w14:textId="4F0F02F8" w:rsidR="009C0310" w:rsidRDefault="001119B4" w:rsidP="009C0310">
      <w:pPr>
        <w:pStyle w:val="SubsectionHeading"/>
        <w:rPr>
          <w:lang w:val="en-AU"/>
        </w:rPr>
      </w:pPr>
      <w:r>
        <w:rPr>
          <w:lang w:val="en-AU"/>
        </w:rPr>
        <w:t>Meeting Minutes for Project Handover</w:t>
      </w:r>
    </w:p>
    <w:p w14:paraId="76CCDA15" w14:textId="2BD749AC" w:rsidR="00CD448F" w:rsidRDefault="00CD448F" w:rsidP="00CD448F">
      <w:pPr>
        <w:rPr>
          <w:lang w:val="en-AU"/>
        </w:rPr>
      </w:pPr>
    </w:p>
    <w:p w14:paraId="7D3210A4" w14:textId="070DA176" w:rsidR="00CD448F" w:rsidRDefault="00CD448F" w:rsidP="00CD448F">
      <w:pPr>
        <w:rPr>
          <w:lang w:val="en-AU"/>
        </w:rPr>
      </w:pPr>
    </w:p>
    <w:p w14:paraId="32EF1CBA" w14:textId="77777777" w:rsidR="00CD448F" w:rsidRPr="00C06790" w:rsidRDefault="00CD448F" w:rsidP="00CD448F">
      <w:pPr>
        <w:pStyle w:val="TOCHeading"/>
        <w:rPr>
          <w:lang w:val="en-AU"/>
        </w:rPr>
      </w:pPr>
      <w:r w:rsidRPr="00C06790">
        <w:rPr>
          <w:lang w:val="en-AU"/>
        </w:rPr>
        <w:t>Location</w:t>
      </w:r>
      <w:r>
        <w:rPr>
          <w:lang w:val="en-AU"/>
        </w:rPr>
        <w:tab/>
      </w:r>
      <w:r w:rsidRPr="00C06790">
        <w:rPr>
          <w:lang w:val="en-AU"/>
        </w:rPr>
        <w:t>:</w:t>
      </w:r>
      <w:r w:rsidRPr="00C06790">
        <w:rPr>
          <w:lang w:val="en-AU"/>
        </w:rPr>
        <w:tab/>
      </w:r>
      <w:r>
        <w:rPr>
          <w:lang w:val="en-AU"/>
        </w:rPr>
        <w:tab/>
      </w:r>
      <w:r w:rsidRPr="00C06790">
        <w:rPr>
          <w:lang w:val="en-AU"/>
        </w:rPr>
        <w:t>Murdoch T101 Office</w:t>
      </w:r>
    </w:p>
    <w:p w14:paraId="1A2DD929" w14:textId="37499D3F" w:rsidR="00CD448F" w:rsidRPr="00C06790" w:rsidRDefault="00CD448F" w:rsidP="00CD448F">
      <w:pPr>
        <w:pStyle w:val="TOCHeading"/>
        <w:rPr>
          <w:lang w:val="en-AU"/>
        </w:rPr>
      </w:pPr>
      <w:r w:rsidRPr="00C06790">
        <w:rPr>
          <w:lang w:val="en-AU"/>
        </w:rPr>
        <w:t>Date</w:t>
      </w:r>
      <w:r>
        <w:rPr>
          <w:lang w:val="en-AU"/>
        </w:rPr>
        <w:tab/>
      </w:r>
      <w:r>
        <w:rPr>
          <w:lang w:val="en-AU"/>
        </w:rPr>
        <w:tab/>
      </w:r>
      <w:r w:rsidRPr="00C06790">
        <w:rPr>
          <w:lang w:val="en-AU"/>
        </w:rPr>
        <w:t>:</w:t>
      </w:r>
      <w:r w:rsidRPr="00C06790">
        <w:rPr>
          <w:lang w:val="en-AU"/>
        </w:rPr>
        <w:tab/>
      </w:r>
      <w:r w:rsidRPr="00C06790">
        <w:rPr>
          <w:lang w:val="en-AU"/>
        </w:rPr>
        <w:tab/>
      </w:r>
      <w:r w:rsidR="001119B4">
        <w:rPr>
          <w:lang w:val="en-AU"/>
        </w:rPr>
        <w:t>26</w:t>
      </w:r>
      <w:r w:rsidRPr="00C06790">
        <w:rPr>
          <w:vertAlign w:val="superscript"/>
          <w:lang w:val="en-AU"/>
        </w:rPr>
        <w:t>th</w:t>
      </w:r>
      <w:r w:rsidRPr="00C06790">
        <w:rPr>
          <w:lang w:val="en-AU"/>
        </w:rPr>
        <w:t xml:space="preserve"> November 2020</w:t>
      </w:r>
    </w:p>
    <w:p w14:paraId="6BF0C3F5" w14:textId="1A7312BF" w:rsidR="00CD448F" w:rsidRPr="00C06790" w:rsidRDefault="00CD448F" w:rsidP="00CD448F">
      <w:pPr>
        <w:pStyle w:val="TOCHeading"/>
        <w:rPr>
          <w:lang w:val="en-AU"/>
        </w:rPr>
      </w:pPr>
      <w:r w:rsidRPr="00C06790">
        <w:rPr>
          <w:lang w:val="en-AU"/>
        </w:rPr>
        <w:t>Time</w:t>
      </w:r>
      <w:r>
        <w:rPr>
          <w:lang w:val="en-AU"/>
        </w:rPr>
        <w:tab/>
      </w:r>
      <w:r>
        <w:rPr>
          <w:lang w:val="en-AU"/>
        </w:rPr>
        <w:tab/>
      </w:r>
      <w:r w:rsidRPr="00C06790">
        <w:rPr>
          <w:lang w:val="en-AU"/>
        </w:rPr>
        <w:t>:</w:t>
      </w:r>
      <w:r w:rsidRPr="00C06790">
        <w:rPr>
          <w:lang w:val="en-AU"/>
        </w:rPr>
        <w:tab/>
      </w:r>
      <w:r w:rsidRPr="00C06790">
        <w:rPr>
          <w:lang w:val="en-AU"/>
        </w:rPr>
        <w:tab/>
      </w:r>
      <w:r>
        <w:rPr>
          <w:lang w:val="en-AU"/>
        </w:rPr>
        <w:t>12</w:t>
      </w:r>
      <w:r w:rsidRPr="00C06790">
        <w:rPr>
          <w:lang w:val="en-AU"/>
        </w:rPr>
        <w:t xml:space="preserve">:00 </w:t>
      </w:r>
      <w:r>
        <w:rPr>
          <w:lang w:val="en-AU"/>
        </w:rPr>
        <w:t>p</w:t>
      </w:r>
      <w:r w:rsidRPr="00C06790">
        <w:rPr>
          <w:lang w:val="en-AU"/>
        </w:rPr>
        <w:t>.m.</w:t>
      </w:r>
    </w:p>
    <w:p w14:paraId="30F7F141" w14:textId="77777777" w:rsidR="00CD448F" w:rsidRPr="00CD448F" w:rsidRDefault="00CD448F" w:rsidP="00CD448F">
      <w:pPr>
        <w:rPr>
          <w:lang w:val="en-AU"/>
        </w:rPr>
      </w:pPr>
    </w:p>
    <w:p w14:paraId="30DBC020" w14:textId="77777777" w:rsidR="00AB517F" w:rsidRPr="0027328B" w:rsidRDefault="00AB517F">
      <w:pPr>
        <w:rPr>
          <w:lang w:val="en-AU"/>
        </w:rPr>
      </w:pPr>
      <w:r w:rsidRPr="0027328B">
        <w:rPr>
          <w:lang w:val="en-AU"/>
        </w:rPr>
        <w:br w:type="page"/>
      </w:r>
    </w:p>
    <w:p w14:paraId="79664E28" w14:textId="77777777" w:rsidR="00AB517F" w:rsidRPr="0027328B" w:rsidRDefault="00AB517F" w:rsidP="00AB517F">
      <w:pPr>
        <w:pStyle w:val="Heading1"/>
        <w:rPr>
          <w:lang w:val="en-AU"/>
        </w:rPr>
      </w:pPr>
      <w:r w:rsidRPr="0027328B">
        <w:rPr>
          <w:lang w:val="en-AU"/>
        </w:rPr>
        <w:lastRenderedPageBreak/>
        <w:t>Meeting Minutes</w:t>
      </w:r>
    </w:p>
    <w:p w14:paraId="64D1601F" w14:textId="42F95B00" w:rsidR="00AB517F" w:rsidRPr="0027328B" w:rsidRDefault="00DB2110" w:rsidP="00AB517F">
      <w:pPr>
        <w:pStyle w:val="Subheading"/>
        <w:rPr>
          <w:lang w:val="en-AU"/>
        </w:rPr>
      </w:pPr>
      <w:r>
        <w:rPr>
          <w:lang w:val="en-AU"/>
        </w:rPr>
        <w:t xml:space="preserve">Items discussed during team meeting </w:t>
      </w:r>
      <w:r w:rsidR="00666345">
        <w:rPr>
          <w:lang w:val="en-AU"/>
        </w:rPr>
        <w:t>for project handover</w:t>
      </w:r>
    </w:p>
    <w:p w14:paraId="44820833" w14:textId="77777777" w:rsidR="00AB517F" w:rsidRPr="0027328B" w:rsidRDefault="00AB517F" w:rsidP="00AB517F">
      <w:pPr>
        <w:rPr>
          <w:lang w:val="en-AU"/>
        </w:rPr>
      </w:pPr>
    </w:p>
    <w:p w14:paraId="48D9EB1B" w14:textId="5A6142B0" w:rsidR="00735D57" w:rsidRPr="00735D57" w:rsidRDefault="00AB517F" w:rsidP="00735D57">
      <w:pPr>
        <w:pStyle w:val="Heading2"/>
        <w:rPr>
          <w:lang w:val="en-AU"/>
        </w:rPr>
      </w:pPr>
      <w:r w:rsidRPr="0027328B">
        <w:rPr>
          <w:lang w:val="en-AU"/>
        </w:rPr>
        <w:t>Agenda Items</w:t>
      </w:r>
    </w:p>
    <w:p w14:paraId="47BBC68F" w14:textId="16DFC40B" w:rsidR="00735D57" w:rsidRPr="007F0F2E" w:rsidRDefault="0027328B" w:rsidP="007F0F2E">
      <w:pPr>
        <w:pStyle w:val="ListParagraph"/>
        <w:numPr>
          <w:ilvl w:val="0"/>
          <w:numId w:val="23"/>
        </w:numPr>
        <w:spacing w:before="0" w:after="0" w:line="276" w:lineRule="auto"/>
        <w:rPr>
          <w:lang w:val="en-AU"/>
        </w:rPr>
      </w:pPr>
      <w:r w:rsidRPr="0027328B">
        <w:rPr>
          <w:lang w:val="en-AU"/>
        </w:rPr>
        <w:t xml:space="preserve">Discuss </w:t>
      </w:r>
      <w:r w:rsidR="007F0F2E">
        <w:rPr>
          <w:lang w:val="en-AU"/>
        </w:rPr>
        <w:t>handover requirements</w:t>
      </w:r>
    </w:p>
    <w:p w14:paraId="4FBD5669" w14:textId="051FF301" w:rsidR="00B73264" w:rsidRDefault="00B73264" w:rsidP="00451259">
      <w:pPr>
        <w:pStyle w:val="ListParagraph"/>
        <w:numPr>
          <w:ilvl w:val="0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Allocate tasks:</w:t>
      </w:r>
    </w:p>
    <w:p w14:paraId="35BA1F7E" w14:textId="3EB9169B" w:rsidR="00B73264" w:rsidRDefault="003D0C09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Update GitHub repository</w:t>
      </w:r>
    </w:p>
    <w:p w14:paraId="5DA4FF7D" w14:textId="66A39E8C" w:rsidR="003D0C09" w:rsidRDefault="003D0C09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Update project plan</w:t>
      </w:r>
    </w:p>
    <w:p w14:paraId="2E064EEE" w14:textId="668BFE2C" w:rsidR="003D0C09" w:rsidRDefault="007F0F2E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Update</w:t>
      </w:r>
      <w:r w:rsidR="003D0C09">
        <w:rPr>
          <w:lang w:val="en-AU"/>
        </w:rPr>
        <w:t xml:space="preserve"> software </w:t>
      </w:r>
      <w:r>
        <w:rPr>
          <w:lang w:val="en-AU"/>
        </w:rPr>
        <w:t>review</w:t>
      </w:r>
      <w:r w:rsidR="003D0C09">
        <w:rPr>
          <w:lang w:val="en-AU"/>
        </w:rPr>
        <w:t xml:space="preserve"> plan</w:t>
      </w:r>
    </w:p>
    <w:p w14:paraId="06CC735B" w14:textId="40B12E20" w:rsidR="003D0C09" w:rsidRDefault="003D0C09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Update website according to client requirements</w:t>
      </w:r>
    </w:p>
    <w:p w14:paraId="624A09C9" w14:textId="5CB1F779" w:rsidR="003D0C09" w:rsidRDefault="003D0C09" w:rsidP="00B73264">
      <w:pPr>
        <w:pStyle w:val="ListParagraph"/>
        <w:numPr>
          <w:ilvl w:val="1"/>
          <w:numId w:val="23"/>
        </w:numPr>
        <w:spacing w:before="0" w:after="0" w:line="276" w:lineRule="auto"/>
        <w:rPr>
          <w:lang w:val="en-AU"/>
        </w:rPr>
      </w:pPr>
      <w:r>
        <w:rPr>
          <w:lang w:val="en-AU"/>
        </w:rPr>
        <w:t>Finalise documentation (update master document)</w:t>
      </w:r>
    </w:p>
    <w:p w14:paraId="7D9589A0" w14:textId="77777777" w:rsidR="00AB517F" w:rsidRPr="0027328B" w:rsidRDefault="00AB517F" w:rsidP="00AB517F">
      <w:pPr>
        <w:rPr>
          <w:lang w:val="en-AU"/>
        </w:rPr>
      </w:pP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FF30CF" w:rsidRPr="0027328B" w14:paraId="0B86E7A0" w14:textId="77777777" w:rsidTr="00FF3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6CCDB7D5" w14:textId="77777777" w:rsidR="00FF30CF" w:rsidRPr="0027328B" w:rsidRDefault="00FF30CF" w:rsidP="00AB517F">
            <w:pPr>
              <w:rPr>
                <w:lang w:val="en-AU"/>
              </w:rPr>
            </w:pPr>
            <w:r w:rsidRPr="0027328B">
              <w:rPr>
                <w:lang w:val="en-AU"/>
              </w:rPr>
              <w:t>Action Items</w:t>
            </w:r>
          </w:p>
        </w:tc>
        <w:tc>
          <w:tcPr>
            <w:tcW w:w="2157" w:type="dxa"/>
          </w:tcPr>
          <w:p w14:paraId="2B125832" w14:textId="77777777" w:rsidR="00FF30CF" w:rsidRPr="0027328B" w:rsidRDefault="00FF30CF" w:rsidP="00AB5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27328B">
              <w:rPr>
                <w:lang w:val="en-AU"/>
              </w:rPr>
              <w:t>Owner(s)</w:t>
            </w:r>
          </w:p>
        </w:tc>
        <w:tc>
          <w:tcPr>
            <w:tcW w:w="2158" w:type="dxa"/>
          </w:tcPr>
          <w:p w14:paraId="79CE4CB4" w14:textId="77777777" w:rsidR="00FF30CF" w:rsidRPr="0027328B" w:rsidRDefault="00FF30CF" w:rsidP="00AB5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27328B">
              <w:rPr>
                <w:lang w:val="en-AU"/>
              </w:rPr>
              <w:t>Deadline</w:t>
            </w:r>
          </w:p>
        </w:tc>
        <w:tc>
          <w:tcPr>
            <w:tcW w:w="2158" w:type="dxa"/>
          </w:tcPr>
          <w:p w14:paraId="7A618DB9" w14:textId="77777777" w:rsidR="00FF30CF" w:rsidRPr="0027328B" w:rsidRDefault="00FF30CF" w:rsidP="00AB51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27328B">
              <w:rPr>
                <w:lang w:val="en-AU"/>
              </w:rPr>
              <w:t>Status</w:t>
            </w:r>
          </w:p>
        </w:tc>
      </w:tr>
      <w:tr w:rsidR="00423D3E" w:rsidRPr="00D76664" w14:paraId="145B3B6F" w14:textId="77777777" w:rsidTr="00FF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BD0C682" w14:textId="4B40090E" w:rsidR="00423D3E" w:rsidRDefault="00423D3E" w:rsidP="00423D3E">
            <w:pPr>
              <w:rPr>
                <w:lang w:val="en-AU"/>
              </w:rPr>
            </w:pPr>
            <w:r>
              <w:rPr>
                <w:b w:val="0"/>
                <w:lang w:val="en-AU"/>
              </w:rPr>
              <w:t>Update GitHub repository</w:t>
            </w:r>
          </w:p>
        </w:tc>
        <w:tc>
          <w:tcPr>
            <w:tcW w:w="2157" w:type="dxa"/>
          </w:tcPr>
          <w:p w14:paraId="035C404C" w14:textId="1092FC16" w:rsidR="00423D3E" w:rsidRDefault="00423D3E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Daniel</w:t>
            </w:r>
          </w:p>
        </w:tc>
        <w:tc>
          <w:tcPr>
            <w:tcW w:w="2158" w:type="dxa"/>
          </w:tcPr>
          <w:p w14:paraId="051B59A3" w14:textId="422DE42D" w:rsidR="00423D3E" w:rsidRDefault="00613962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26</w:t>
            </w:r>
            <w:r w:rsidR="00423D3E">
              <w:rPr>
                <w:bCs/>
                <w:lang w:val="en-AU"/>
              </w:rPr>
              <w:t>/11/2020</w:t>
            </w:r>
          </w:p>
        </w:tc>
        <w:tc>
          <w:tcPr>
            <w:tcW w:w="2158" w:type="dxa"/>
          </w:tcPr>
          <w:p w14:paraId="054A7445" w14:textId="520C86C6" w:rsidR="00423D3E" w:rsidRDefault="00423D3E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Complete</w:t>
            </w:r>
          </w:p>
        </w:tc>
      </w:tr>
      <w:tr w:rsidR="00423D3E" w:rsidRPr="00D76664" w14:paraId="23829D98" w14:textId="77777777" w:rsidTr="00FF3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58EBEF82" w14:textId="72A84376" w:rsidR="00423D3E" w:rsidRDefault="00423D3E" w:rsidP="00423D3E">
            <w:pPr>
              <w:rPr>
                <w:lang w:val="en-AU"/>
              </w:rPr>
            </w:pPr>
            <w:r>
              <w:rPr>
                <w:b w:val="0"/>
                <w:lang w:val="en-AU"/>
              </w:rPr>
              <w:t>Update Project Plan</w:t>
            </w:r>
          </w:p>
        </w:tc>
        <w:tc>
          <w:tcPr>
            <w:tcW w:w="2157" w:type="dxa"/>
          </w:tcPr>
          <w:p w14:paraId="6E504656" w14:textId="2C79FBAB" w:rsidR="00423D3E" w:rsidRDefault="00423D3E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Team</w:t>
            </w:r>
          </w:p>
        </w:tc>
        <w:tc>
          <w:tcPr>
            <w:tcW w:w="2158" w:type="dxa"/>
          </w:tcPr>
          <w:p w14:paraId="18A7319A" w14:textId="53F4D38B" w:rsidR="00423D3E" w:rsidRDefault="00613962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26</w:t>
            </w:r>
            <w:r w:rsidR="00423D3E">
              <w:rPr>
                <w:bCs/>
                <w:lang w:val="en-AU"/>
              </w:rPr>
              <w:t>/11/2020</w:t>
            </w:r>
          </w:p>
        </w:tc>
        <w:tc>
          <w:tcPr>
            <w:tcW w:w="2158" w:type="dxa"/>
          </w:tcPr>
          <w:p w14:paraId="6126AB33" w14:textId="06E8AF79" w:rsidR="00423D3E" w:rsidRDefault="00423D3E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Complete</w:t>
            </w:r>
          </w:p>
        </w:tc>
      </w:tr>
      <w:tr w:rsidR="00423D3E" w:rsidRPr="00D76664" w14:paraId="029E10C0" w14:textId="77777777" w:rsidTr="00FF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2B2AE657" w14:textId="2415297B" w:rsidR="00423D3E" w:rsidRDefault="00613962" w:rsidP="00423D3E">
            <w:pPr>
              <w:rPr>
                <w:lang w:val="en-AU"/>
              </w:rPr>
            </w:pPr>
            <w:r>
              <w:rPr>
                <w:b w:val="0"/>
                <w:lang w:val="en-AU"/>
              </w:rPr>
              <w:t>Update Software Review</w:t>
            </w:r>
            <w:r w:rsidR="00423D3E">
              <w:rPr>
                <w:b w:val="0"/>
                <w:lang w:val="en-AU"/>
              </w:rPr>
              <w:t xml:space="preserve"> Plan</w:t>
            </w:r>
          </w:p>
        </w:tc>
        <w:tc>
          <w:tcPr>
            <w:tcW w:w="2157" w:type="dxa"/>
          </w:tcPr>
          <w:p w14:paraId="27D3709F" w14:textId="48844DB5" w:rsidR="00423D3E" w:rsidRDefault="00B10DF0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Swen</w:t>
            </w:r>
          </w:p>
        </w:tc>
        <w:tc>
          <w:tcPr>
            <w:tcW w:w="2158" w:type="dxa"/>
          </w:tcPr>
          <w:p w14:paraId="75945581" w14:textId="01812696" w:rsidR="00423D3E" w:rsidRDefault="00C95C27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27</w:t>
            </w:r>
            <w:r w:rsidR="00EE1218">
              <w:rPr>
                <w:bCs/>
                <w:lang w:val="en-AU"/>
              </w:rPr>
              <w:t>/11/2020</w:t>
            </w:r>
          </w:p>
        </w:tc>
        <w:tc>
          <w:tcPr>
            <w:tcW w:w="2158" w:type="dxa"/>
          </w:tcPr>
          <w:p w14:paraId="56A13C95" w14:textId="7D96C302" w:rsidR="00423D3E" w:rsidRDefault="00423D3E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In Progress</w:t>
            </w:r>
          </w:p>
        </w:tc>
      </w:tr>
      <w:tr w:rsidR="00423D3E" w:rsidRPr="00D76664" w14:paraId="361CDD30" w14:textId="77777777" w:rsidTr="00FF30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46762F83" w14:textId="130BE104" w:rsidR="00423D3E" w:rsidRDefault="00423D3E" w:rsidP="00423D3E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Update Website</w:t>
            </w:r>
          </w:p>
        </w:tc>
        <w:tc>
          <w:tcPr>
            <w:tcW w:w="2157" w:type="dxa"/>
          </w:tcPr>
          <w:p w14:paraId="3F099DB7" w14:textId="3C8099B6" w:rsidR="00423D3E" w:rsidRDefault="00613962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Lisa</w:t>
            </w:r>
          </w:p>
        </w:tc>
        <w:tc>
          <w:tcPr>
            <w:tcW w:w="2158" w:type="dxa"/>
          </w:tcPr>
          <w:p w14:paraId="6EF4493F" w14:textId="3F29EB0E" w:rsidR="00423D3E" w:rsidRPr="00D76664" w:rsidRDefault="00C95C27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30</w:t>
            </w:r>
            <w:r w:rsidR="00423D3E">
              <w:rPr>
                <w:bCs/>
                <w:lang w:val="en-AU"/>
              </w:rPr>
              <w:t>/11/2020</w:t>
            </w:r>
          </w:p>
        </w:tc>
        <w:tc>
          <w:tcPr>
            <w:tcW w:w="2158" w:type="dxa"/>
          </w:tcPr>
          <w:p w14:paraId="2CAAF8F0" w14:textId="3A88032E" w:rsidR="00423D3E" w:rsidRPr="00D76664" w:rsidRDefault="00423D3E" w:rsidP="00423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In Progress</w:t>
            </w:r>
          </w:p>
        </w:tc>
      </w:tr>
      <w:tr w:rsidR="00423D3E" w:rsidRPr="00D76664" w14:paraId="7C4AD965" w14:textId="77777777" w:rsidTr="00FF3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14:paraId="7E85345E" w14:textId="49C40702" w:rsidR="00423D3E" w:rsidRDefault="00423D3E" w:rsidP="00423D3E">
            <w:p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Finalise Documentation</w:t>
            </w:r>
          </w:p>
        </w:tc>
        <w:tc>
          <w:tcPr>
            <w:tcW w:w="2157" w:type="dxa"/>
          </w:tcPr>
          <w:p w14:paraId="5736FA5A" w14:textId="0FEC8C1D" w:rsidR="00423D3E" w:rsidRDefault="00423D3E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Swen</w:t>
            </w:r>
          </w:p>
        </w:tc>
        <w:tc>
          <w:tcPr>
            <w:tcW w:w="2158" w:type="dxa"/>
          </w:tcPr>
          <w:p w14:paraId="732F2070" w14:textId="791F6427" w:rsidR="00423D3E" w:rsidRDefault="006F0FE4" w:rsidP="00C9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0</w:t>
            </w:r>
            <w:bookmarkStart w:id="0" w:name="_GoBack"/>
            <w:bookmarkEnd w:id="0"/>
            <w:r w:rsidR="00C95C27">
              <w:rPr>
                <w:bCs/>
                <w:lang w:val="en-AU"/>
              </w:rPr>
              <w:t>2</w:t>
            </w:r>
            <w:r w:rsidR="00423D3E">
              <w:rPr>
                <w:bCs/>
                <w:lang w:val="en-AU"/>
              </w:rPr>
              <w:t>/1</w:t>
            </w:r>
            <w:r w:rsidR="00C95C27">
              <w:rPr>
                <w:bCs/>
                <w:lang w:val="en-AU"/>
              </w:rPr>
              <w:t>2</w:t>
            </w:r>
            <w:r w:rsidR="00423D3E">
              <w:rPr>
                <w:bCs/>
                <w:lang w:val="en-AU"/>
              </w:rPr>
              <w:t>/2020</w:t>
            </w:r>
          </w:p>
        </w:tc>
        <w:tc>
          <w:tcPr>
            <w:tcW w:w="2158" w:type="dxa"/>
          </w:tcPr>
          <w:p w14:paraId="71FC6F68" w14:textId="4AB5F83D" w:rsidR="00423D3E" w:rsidRDefault="00423D3E" w:rsidP="00423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AU"/>
              </w:rPr>
            </w:pPr>
            <w:r>
              <w:rPr>
                <w:bCs/>
                <w:lang w:val="en-AU"/>
              </w:rPr>
              <w:t>Pending</w:t>
            </w:r>
          </w:p>
        </w:tc>
      </w:tr>
    </w:tbl>
    <w:p w14:paraId="0CE64BDD" w14:textId="77777777" w:rsidR="00FF30CF" w:rsidRPr="00D76664" w:rsidRDefault="00FF30CF" w:rsidP="00AB517F">
      <w:pPr>
        <w:rPr>
          <w:bCs/>
          <w:lang w:val="en-AU"/>
        </w:rPr>
      </w:pPr>
    </w:p>
    <w:sectPr w:rsidR="00FF30CF" w:rsidRPr="00D76664" w:rsidSect="00C3666C">
      <w:headerReference w:type="first" r:id="rId8"/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1D960A" w14:textId="77777777" w:rsidR="00BA341B" w:rsidRDefault="00BA341B" w:rsidP="00C6554A">
      <w:pPr>
        <w:spacing w:before="0" w:after="0" w:line="240" w:lineRule="auto"/>
      </w:pPr>
      <w:r>
        <w:separator/>
      </w:r>
    </w:p>
  </w:endnote>
  <w:endnote w:type="continuationSeparator" w:id="0">
    <w:p w14:paraId="2A856AB6" w14:textId="77777777" w:rsidR="00BA341B" w:rsidRDefault="00BA341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Microsoft YaHei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924144" w14:textId="77777777" w:rsidR="00BA341B" w:rsidRDefault="00BA341B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CDA27AC" w14:textId="77777777" w:rsidR="00BA341B" w:rsidRDefault="00BA341B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54656" w14:textId="77777777" w:rsidR="00C27F91" w:rsidRDefault="00C27F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361DC7"/>
    <w:multiLevelType w:val="hybridMultilevel"/>
    <w:tmpl w:val="43B008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A90BF3"/>
    <w:multiLevelType w:val="hybridMultilevel"/>
    <w:tmpl w:val="4822A7F0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A6959CA"/>
    <w:multiLevelType w:val="hybridMultilevel"/>
    <w:tmpl w:val="A3244A8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208B4"/>
    <w:multiLevelType w:val="hybridMultilevel"/>
    <w:tmpl w:val="2C482BE8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F2276"/>
    <w:multiLevelType w:val="hybridMultilevel"/>
    <w:tmpl w:val="64987C3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A5066B"/>
    <w:multiLevelType w:val="hybridMultilevel"/>
    <w:tmpl w:val="F1C6BAE0"/>
    <w:lvl w:ilvl="0" w:tplc="FB0460A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662F0E"/>
    <w:multiLevelType w:val="hybridMultilevel"/>
    <w:tmpl w:val="7FB266E2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DB164F"/>
    <w:multiLevelType w:val="hybridMultilevel"/>
    <w:tmpl w:val="FF366DB4"/>
    <w:lvl w:ilvl="0" w:tplc="BBFAD6D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6"/>
  </w:num>
  <w:num w:numId="18">
    <w:abstractNumId w:val="15"/>
  </w:num>
  <w:num w:numId="19">
    <w:abstractNumId w:val="20"/>
  </w:num>
  <w:num w:numId="20">
    <w:abstractNumId w:val="11"/>
  </w:num>
  <w:num w:numId="21">
    <w:abstractNumId w:val="14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10"/>
    <w:rsid w:val="00012985"/>
    <w:rsid w:val="00042E16"/>
    <w:rsid w:val="000965BB"/>
    <w:rsid w:val="000A12B1"/>
    <w:rsid w:val="000A318F"/>
    <w:rsid w:val="000C2707"/>
    <w:rsid w:val="000E24ED"/>
    <w:rsid w:val="001119B4"/>
    <w:rsid w:val="001264ED"/>
    <w:rsid w:val="00155A0F"/>
    <w:rsid w:val="00164982"/>
    <w:rsid w:val="0017033B"/>
    <w:rsid w:val="00185C74"/>
    <w:rsid w:val="00197156"/>
    <w:rsid w:val="001B2F2A"/>
    <w:rsid w:val="001C2902"/>
    <w:rsid w:val="001D7C6B"/>
    <w:rsid w:val="001E0E76"/>
    <w:rsid w:val="001F1146"/>
    <w:rsid w:val="001F548E"/>
    <w:rsid w:val="00206520"/>
    <w:rsid w:val="0021017B"/>
    <w:rsid w:val="00230B71"/>
    <w:rsid w:val="00230D35"/>
    <w:rsid w:val="00236477"/>
    <w:rsid w:val="002554CD"/>
    <w:rsid w:val="00256EC7"/>
    <w:rsid w:val="0027328B"/>
    <w:rsid w:val="002877A5"/>
    <w:rsid w:val="00293B83"/>
    <w:rsid w:val="002B4294"/>
    <w:rsid w:val="002D4685"/>
    <w:rsid w:val="002E6B4F"/>
    <w:rsid w:val="00306882"/>
    <w:rsid w:val="00312EAB"/>
    <w:rsid w:val="00333D0D"/>
    <w:rsid w:val="00343F0E"/>
    <w:rsid w:val="00351930"/>
    <w:rsid w:val="003673F5"/>
    <w:rsid w:val="00373762"/>
    <w:rsid w:val="0037505B"/>
    <w:rsid w:val="003B7FD4"/>
    <w:rsid w:val="003D0C09"/>
    <w:rsid w:val="003D166A"/>
    <w:rsid w:val="004072F1"/>
    <w:rsid w:val="00423D3E"/>
    <w:rsid w:val="00434BD9"/>
    <w:rsid w:val="00451259"/>
    <w:rsid w:val="0045651A"/>
    <w:rsid w:val="00460550"/>
    <w:rsid w:val="00476F98"/>
    <w:rsid w:val="00485AC8"/>
    <w:rsid w:val="0049575E"/>
    <w:rsid w:val="004A63BB"/>
    <w:rsid w:val="004C049F"/>
    <w:rsid w:val="004C67C4"/>
    <w:rsid w:val="004D02E6"/>
    <w:rsid w:val="004E1802"/>
    <w:rsid w:val="004F4106"/>
    <w:rsid w:val="005000E2"/>
    <w:rsid w:val="0050255D"/>
    <w:rsid w:val="00547C27"/>
    <w:rsid w:val="005A449F"/>
    <w:rsid w:val="005C140D"/>
    <w:rsid w:val="005C14A4"/>
    <w:rsid w:val="005E00B6"/>
    <w:rsid w:val="00613962"/>
    <w:rsid w:val="00634A5D"/>
    <w:rsid w:val="00666345"/>
    <w:rsid w:val="0069040E"/>
    <w:rsid w:val="00692C5F"/>
    <w:rsid w:val="006A2D7D"/>
    <w:rsid w:val="006A3CE7"/>
    <w:rsid w:val="006E6BAA"/>
    <w:rsid w:val="006F0FE4"/>
    <w:rsid w:val="00703922"/>
    <w:rsid w:val="007172F5"/>
    <w:rsid w:val="00731573"/>
    <w:rsid w:val="00735D57"/>
    <w:rsid w:val="0077317A"/>
    <w:rsid w:val="0077499B"/>
    <w:rsid w:val="007B56FC"/>
    <w:rsid w:val="007C03A3"/>
    <w:rsid w:val="007C3407"/>
    <w:rsid w:val="007F0F2E"/>
    <w:rsid w:val="0080123B"/>
    <w:rsid w:val="00803B24"/>
    <w:rsid w:val="00816A40"/>
    <w:rsid w:val="00827628"/>
    <w:rsid w:val="00832171"/>
    <w:rsid w:val="008528FC"/>
    <w:rsid w:val="0086411E"/>
    <w:rsid w:val="00883215"/>
    <w:rsid w:val="00894C78"/>
    <w:rsid w:val="008A48AC"/>
    <w:rsid w:val="008B2630"/>
    <w:rsid w:val="008F1D17"/>
    <w:rsid w:val="0094213F"/>
    <w:rsid w:val="009A6BC3"/>
    <w:rsid w:val="009B018C"/>
    <w:rsid w:val="009B3D89"/>
    <w:rsid w:val="009C0310"/>
    <w:rsid w:val="009C5BA4"/>
    <w:rsid w:val="00A03859"/>
    <w:rsid w:val="00A75321"/>
    <w:rsid w:val="00A95A3A"/>
    <w:rsid w:val="00AB517F"/>
    <w:rsid w:val="00AB5275"/>
    <w:rsid w:val="00AC0794"/>
    <w:rsid w:val="00AC09AC"/>
    <w:rsid w:val="00AC33A5"/>
    <w:rsid w:val="00AE6E75"/>
    <w:rsid w:val="00AF3CD2"/>
    <w:rsid w:val="00B10DF0"/>
    <w:rsid w:val="00B124F2"/>
    <w:rsid w:val="00B448AF"/>
    <w:rsid w:val="00B51866"/>
    <w:rsid w:val="00B61C56"/>
    <w:rsid w:val="00B73264"/>
    <w:rsid w:val="00B75C06"/>
    <w:rsid w:val="00B82B09"/>
    <w:rsid w:val="00B84117"/>
    <w:rsid w:val="00B97B1C"/>
    <w:rsid w:val="00BA341B"/>
    <w:rsid w:val="00BC5153"/>
    <w:rsid w:val="00C045DF"/>
    <w:rsid w:val="00C22627"/>
    <w:rsid w:val="00C27F91"/>
    <w:rsid w:val="00C3666C"/>
    <w:rsid w:val="00C6554A"/>
    <w:rsid w:val="00C714E2"/>
    <w:rsid w:val="00C74DD5"/>
    <w:rsid w:val="00C95C27"/>
    <w:rsid w:val="00CB12F9"/>
    <w:rsid w:val="00CB2199"/>
    <w:rsid w:val="00CD448F"/>
    <w:rsid w:val="00CE1EF9"/>
    <w:rsid w:val="00CF32A1"/>
    <w:rsid w:val="00D03194"/>
    <w:rsid w:val="00D066DF"/>
    <w:rsid w:val="00D51631"/>
    <w:rsid w:val="00D66089"/>
    <w:rsid w:val="00D76664"/>
    <w:rsid w:val="00D9493C"/>
    <w:rsid w:val="00DB2110"/>
    <w:rsid w:val="00DC7D83"/>
    <w:rsid w:val="00DD171C"/>
    <w:rsid w:val="00DE3256"/>
    <w:rsid w:val="00DE5EEA"/>
    <w:rsid w:val="00E22896"/>
    <w:rsid w:val="00E8214A"/>
    <w:rsid w:val="00E90DB9"/>
    <w:rsid w:val="00EA2699"/>
    <w:rsid w:val="00ED7C44"/>
    <w:rsid w:val="00EE0207"/>
    <w:rsid w:val="00EE1218"/>
    <w:rsid w:val="00EF1536"/>
    <w:rsid w:val="00F25041"/>
    <w:rsid w:val="00F34259"/>
    <w:rsid w:val="00F45A48"/>
    <w:rsid w:val="00F672C9"/>
    <w:rsid w:val="00FA79BD"/>
    <w:rsid w:val="00FB5CB1"/>
    <w:rsid w:val="00FD28FC"/>
    <w:rsid w:val="00FF30CF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A7F12"/>
  <w15:chartTrackingRefBased/>
  <w15:docId w15:val="{A48E29DA-B124-4C0F-93B3-A00DDB952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40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C74"/>
    <w:pPr>
      <w:keepNext/>
      <w:keepLines/>
      <w:spacing w:after="60"/>
      <w:contextualSpacing/>
      <w:outlineLvl w:val="0"/>
    </w:pPr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C74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4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C74"/>
    <w:rPr>
      <w:rFonts w:asciiTheme="majorHAnsi" w:eastAsiaTheme="majorEastAsia" w:hAnsiTheme="majorHAnsi" w:cstheme="majorBidi"/>
      <w:caps/>
      <w:color w:val="007789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5C74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C140D"/>
    <w:rPr>
      <w:rFonts w:asciiTheme="majorHAnsi" w:eastAsiaTheme="majorEastAsia" w:hAnsiTheme="majorHAnsi" w:cstheme="majorBidi"/>
      <w:color w:val="004F5B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1">
    <w:name w:val="toc 1"/>
    <w:basedOn w:val="Normal"/>
    <w:next w:val="Heading1"/>
    <w:autoRedefine/>
    <w:uiPriority w:val="39"/>
    <w:unhideWhenUsed/>
    <w:rsid w:val="005C140D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5C140D"/>
    <w:pPr>
      <w:spacing w:before="240" w:after="0" w:line="259" w:lineRule="auto"/>
      <w:contextualSpacing w:val="0"/>
      <w:outlineLvl w:val="9"/>
    </w:pPr>
    <w:rPr>
      <w:szCs w:val="32"/>
    </w:rPr>
  </w:style>
  <w:style w:type="paragraph" w:customStyle="1" w:styleId="Subheading">
    <w:name w:val="Subheading"/>
    <w:basedOn w:val="Subtitle"/>
    <w:next w:val="Normal"/>
    <w:qFormat/>
    <w:rsid w:val="000A12B1"/>
    <w:pPr>
      <w:spacing w:before="120" w:after="120"/>
      <w:jc w:val="left"/>
    </w:pPr>
    <w:rPr>
      <w:caps w:val="0"/>
    </w:rPr>
  </w:style>
  <w:style w:type="paragraph" w:styleId="TOC2">
    <w:name w:val="toc 2"/>
    <w:basedOn w:val="Normal"/>
    <w:next w:val="Normal"/>
    <w:autoRedefine/>
    <w:uiPriority w:val="39"/>
    <w:unhideWhenUsed/>
    <w:rsid w:val="004A63BB"/>
    <w:pPr>
      <w:spacing w:after="100"/>
      <w:ind w:left="240"/>
    </w:pPr>
  </w:style>
  <w:style w:type="paragraph" w:styleId="ListParagraph">
    <w:name w:val="List Paragraph"/>
    <w:basedOn w:val="Normal"/>
    <w:uiPriority w:val="34"/>
    <w:unhideWhenUsed/>
    <w:qFormat/>
    <w:rsid w:val="00AF3CD2"/>
    <w:pPr>
      <w:ind w:left="720"/>
      <w:contextualSpacing/>
    </w:pPr>
  </w:style>
  <w:style w:type="paragraph" w:customStyle="1" w:styleId="SprintTitle">
    <w:name w:val="Sprint Title"/>
    <w:basedOn w:val="Title"/>
    <w:next w:val="Normal"/>
    <w:qFormat/>
    <w:rsid w:val="00D66089"/>
    <w:rPr>
      <w:sz w:val="56"/>
    </w:rPr>
  </w:style>
  <w:style w:type="paragraph" w:customStyle="1" w:styleId="SectionTitle">
    <w:name w:val="Section Title"/>
    <w:basedOn w:val="Title"/>
    <w:next w:val="Normal"/>
    <w:qFormat/>
    <w:rsid w:val="00816A40"/>
    <w:rPr>
      <w:sz w:val="52"/>
    </w:rPr>
  </w:style>
  <w:style w:type="paragraph" w:customStyle="1" w:styleId="Note">
    <w:name w:val="Note"/>
    <w:basedOn w:val="Normal"/>
    <w:next w:val="Normal"/>
    <w:qFormat/>
    <w:rsid w:val="00AB517F"/>
    <w:rPr>
      <w:i/>
      <w:color w:val="007789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21017B"/>
    <w:pPr>
      <w:spacing w:after="100"/>
      <w:ind w:left="480"/>
    </w:pPr>
  </w:style>
  <w:style w:type="paragraph" w:customStyle="1" w:styleId="SubsectionHeading">
    <w:name w:val="Subsection Heading"/>
    <w:basedOn w:val="Subheading"/>
    <w:next w:val="Normal"/>
    <w:qFormat/>
    <w:rsid w:val="009A6BC3"/>
    <w:pPr>
      <w:jc w:val="center"/>
    </w:pPr>
    <w:rPr>
      <w:caps/>
      <w:sz w:val="32"/>
    </w:rPr>
  </w:style>
  <w:style w:type="table" w:styleId="TableGrid">
    <w:name w:val="Table Grid"/>
    <w:basedOn w:val="TableNormal"/>
    <w:uiPriority w:val="39"/>
    <w:rsid w:val="00FF30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FF30CF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paragraph" w:customStyle="1" w:styleId="ItemDescription">
    <w:name w:val="Item Description"/>
    <w:basedOn w:val="Normal"/>
    <w:uiPriority w:val="10"/>
    <w:qFormat/>
    <w:rsid w:val="00CB12F9"/>
    <w:pPr>
      <w:spacing w:before="40" w:after="120" w:line="240" w:lineRule="auto"/>
      <w:ind w:right="360"/>
    </w:pPr>
    <w:rPr>
      <w:color w:val="auto"/>
      <w:kern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010827\Documents\GitHub\ImpostersRAD\Project%20Handover\Templat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DD5E2-0F4D-447E-9891-0F018B16D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43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CITE</cp:lastModifiedBy>
  <cp:revision>52</cp:revision>
  <dcterms:created xsi:type="dcterms:W3CDTF">2020-11-12T04:05:00Z</dcterms:created>
  <dcterms:modified xsi:type="dcterms:W3CDTF">2020-11-26T04:59:00Z</dcterms:modified>
</cp:coreProperties>
</file>