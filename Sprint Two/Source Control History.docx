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28C979B8" w:rsidR="00390D06" w:rsidRPr="00186E06" w:rsidRDefault="007849EA" w:rsidP="00320AB0">
            <w:pPr>
              <w:rPr>
                <w:b w:val="0"/>
              </w:rPr>
            </w:pPr>
            <w:r>
              <w:rPr>
                <w:b w:val="0"/>
              </w:rPr>
              <w:t>12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6E79980F" w:rsidR="00390D06" w:rsidRPr="00186E06" w:rsidRDefault="007849EA" w:rsidP="00320AB0">
            <w:pPr>
              <w:rPr>
                <w:b w:val="0"/>
              </w:rPr>
            </w:pPr>
            <w:r>
              <w:rPr>
                <w:b w:val="0"/>
              </w:rPr>
              <w:t>13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6BA78288" w:rsidR="00390D06" w:rsidRPr="00186E06" w:rsidRDefault="007849EA" w:rsidP="00320AB0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5E4A797C" w:rsidR="00390D06" w:rsidRPr="00186E06" w:rsidRDefault="00390D06" w:rsidP="00320AB0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7849EA">
              <w:rPr>
                <w:b w:val="0"/>
              </w:rPr>
              <w:t>7</w:t>
            </w:r>
            <w:r>
              <w:rPr>
                <w:b w:val="0"/>
              </w:rPr>
              <w:t>/11/2020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3C605A68" w:rsidR="00390D06" w:rsidRPr="00186E06" w:rsidRDefault="00CB0351" w:rsidP="00320AB0">
            <w:pPr>
              <w:rPr>
                <w:b w:val="0"/>
              </w:rPr>
            </w:pPr>
            <w:r>
              <w:rPr>
                <w:b w:val="0"/>
              </w:rPr>
              <w:t>18</w:t>
            </w:r>
            <w:r w:rsidR="00390D06">
              <w:rPr>
                <w:b w:val="0"/>
              </w:rPr>
              <w:t>/11/2020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3F2BB62D" w:rsidR="00390D06" w:rsidRDefault="00BF226B" w:rsidP="00044D07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0AF8A0B0" wp14:editId="61EFB113">
            <wp:extent cx="5486400" cy="341185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6293A025" w:rsidR="00390D06" w:rsidRDefault="00BF226B" w:rsidP="00707C02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w:drawing>
          <wp:inline distT="0" distB="0" distL="0" distR="0" wp14:anchorId="547385F4" wp14:editId="2944669A">
            <wp:extent cx="5486400" cy="34099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401ED7">
      <w:pPr>
        <w:ind w:left="360"/>
      </w:pPr>
      <w:r>
        <w:t>Ref 2</w:t>
      </w:r>
    </w:p>
    <w:p w14:paraId="55B34C61" w14:textId="3C92B155" w:rsidR="00390D06" w:rsidRDefault="00BF226B" w:rsidP="009F120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2A9D1BC" wp14:editId="63DC575B">
            <wp:extent cx="5486400" cy="34340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4A5A175C" w:rsidR="00390D06" w:rsidRDefault="00BF226B" w:rsidP="00390D06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7D3EF0B2" wp14:editId="16A09868">
            <wp:extent cx="5486400" cy="34004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B15" w14:textId="77777777" w:rsidR="00390D06" w:rsidRDefault="00390D06" w:rsidP="007B0981">
      <w:r>
        <w:t>Ref 4</w:t>
      </w:r>
    </w:p>
    <w:p w14:paraId="3A695182" w14:textId="6548BE37" w:rsidR="00E31DBE" w:rsidRDefault="00BF226B" w:rsidP="00390D06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32B61E6C" wp14:editId="469692FD">
            <wp:extent cx="5486400" cy="340804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59B5" w14:textId="7279817B" w:rsidR="00390D06" w:rsidRDefault="00390D06" w:rsidP="00390D06">
      <w:pPr>
        <w:pStyle w:val="ListParagraph"/>
        <w:numPr>
          <w:ilvl w:val="0"/>
          <w:numId w:val="27"/>
        </w:numPr>
      </w:pPr>
      <w:r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0AA5E3E1" w:rsidR="00163322" w:rsidRDefault="00BF226B" w:rsidP="0016332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923F805" wp14:editId="0254D3B3">
            <wp:extent cx="5486400" cy="339217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22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99D11" w14:textId="77777777" w:rsidR="00A127A9" w:rsidRDefault="00A127A9" w:rsidP="00C6554A">
      <w:pPr>
        <w:spacing w:before="0" w:after="0" w:line="240" w:lineRule="auto"/>
      </w:pPr>
      <w:r>
        <w:separator/>
      </w:r>
    </w:p>
  </w:endnote>
  <w:endnote w:type="continuationSeparator" w:id="0">
    <w:p w14:paraId="136B57DD" w14:textId="77777777" w:rsidR="00A127A9" w:rsidRDefault="00A127A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4D82A" w14:textId="77777777" w:rsidR="00A127A9" w:rsidRDefault="00A127A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8B5ADCF" w14:textId="77777777" w:rsidR="00A127A9" w:rsidRDefault="00A127A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6"/>
  </w:num>
  <w:num w:numId="20">
    <w:abstractNumId w:val="11"/>
  </w:num>
  <w:num w:numId="21">
    <w:abstractNumId w:val="14"/>
  </w:num>
  <w:num w:numId="22">
    <w:abstractNumId w:val="12"/>
  </w:num>
  <w:num w:numId="23">
    <w:abstractNumId w:val="25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B0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0F167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72F5"/>
    <w:rsid w:val="00731573"/>
    <w:rsid w:val="0077317A"/>
    <w:rsid w:val="0077499B"/>
    <w:rsid w:val="007801F2"/>
    <w:rsid w:val="007849EA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Two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B283-98AC-4B51-B256-25D8C1A5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33</cp:revision>
  <dcterms:created xsi:type="dcterms:W3CDTF">2020-11-12T03:15:00Z</dcterms:created>
  <dcterms:modified xsi:type="dcterms:W3CDTF">2020-11-18T05:46:00Z</dcterms:modified>
</cp:coreProperties>
</file>