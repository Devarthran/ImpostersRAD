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0533" w14:textId="77777777" w:rsidR="00AB5275" w:rsidRPr="0027328B" w:rsidRDefault="009C0310" w:rsidP="009C0310">
      <w:pPr>
        <w:pStyle w:val="SectionTitle"/>
        <w:rPr>
          <w:lang w:val="en-AU"/>
        </w:rPr>
      </w:pPr>
      <w:r w:rsidRPr="0027328B">
        <w:rPr>
          <w:lang w:val="en-AU"/>
        </w:rPr>
        <w:t>Meeting Minutes</w:t>
      </w:r>
    </w:p>
    <w:p w14:paraId="4DE04C4B" w14:textId="363A549D" w:rsidR="009C0310" w:rsidRDefault="009C0310" w:rsidP="009C0310">
      <w:pPr>
        <w:pStyle w:val="SubsectionHeading"/>
        <w:rPr>
          <w:lang w:val="en-AU"/>
        </w:rPr>
      </w:pPr>
      <w:r w:rsidRPr="0027328B">
        <w:rPr>
          <w:lang w:val="en-AU"/>
        </w:rPr>
        <w:t xml:space="preserve">Meeting Minutes for Sprint </w:t>
      </w:r>
      <w:r w:rsidR="008528FC" w:rsidRPr="0027328B">
        <w:rPr>
          <w:lang w:val="en-AU"/>
        </w:rPr>
        <w:t>Two</w:t>
      </w:r>
    </w:p>
    <w:p w14:paraId="76CCDA15" w14:textId="2BD749AC" w:rsidR="00CD448F" w:rsidRDefault="00CD448F" w:rsidP="00CD448F">
      <w:pPr>
        <w:rPr>
          <w:lang w:val="en-AU"/>
        </w:rPr>
      </w:pPr>
    </w:p>
    <w:p w14:paraId="7D3210A4" w14:textId="070DA176" w:rsidR="00CD448F" w:rsidRDefault="00CD448F" w:rsidP="00CD448F">
      <w:pPr>
        <w:rPr>
          <w:lang w:val="en-AU"/>
        </w:rPr>
      </w:pPr>
    </w:p>
    <w:p w14:paraId="32EF1CBA" w14:textId="77777777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Location</w:t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Murdoch T101 Office</w:t>
      </w:r>
    </w:p>
    <w:p w14:paraId="1A2DD929" w14:textId="06262E6D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Date</w:t>
      </w:r>
      <w:r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Pr="00C06790">
        <w:rPr>
          <w:lang w:val="en-AU"/>
        </w:rPr>
        <w:tab/>
      </w:r>
      <w:r>
        <w:rPr>
          <w:lang w:val="en-AU"/>
        </w:rPr>
        <w:t>12</w:t>
      </w:r>
      <w:r w:rsidRPr="00C06790">
        <w:rPr>
          <w:vertAlign w:val="superscript"/>
          <w:lang w:val="en-AU"/>
        </w:rPr>
        <w:t>th</w:t>
      </w:r>
      <w:r w:rsidRPr="00C06790">
        <w:rPr>
          <w:lang w:val="en-AU"/>
        </w:rPr>
        <w:t xml:space="preserve"> November 2020</w:t>
      </w:r>
    </w:p>
    <w:p w14:paraId="6BF0C3F5" w14:textId="1A7312BF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Time</w:t>
      </w:r>
      <w:r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Pr="00C06790">
        <w:rPr>
          <w:lang w:val="en-AU"/>
        </w:rPr>
        <w:tab/>
      </w:r>
      <w:r>
        <w:rPr>
          <w:lang w:val="en-AU"/>
        </w:rPr>
        <w:t>12</w:t>
      </w:r>
      <w:r w:rsidRPr="00C06790">
        <w:rPr>
          <w:lang w:val="en-AU"/>
        </w:rPr>
        <w:t xml:space="preserve">:00 </w:t>
      </w:r>
      <w:r>
        <w:rPr>
          <w:lang w:val="en-AU"/>
        </w:rPr>
        <w:t>p</w:t>
      </w:r>
      <w:r w:rsidRPr="00C06790">
        <w:rPr>
          <w:lang w:val="en-AU"/>
        </w:rPr>
        <w:t>.m.</w:t>
      </w:r>
    </w:p>
    <w:p w14:paraId="30F7F141" w14:textId="77777777" w:rsidR="00CD448F" w:rsidRPr="00CD448F" w:rsidRDefault="00CD448F" w:rsidP="00CD448F">
      <w:pPr>
        <w:rPr>
          <w:lang w:val="en-AU"/>
        </w:rPr>
      </w:pPr>
    </w:p>
    <w:p w14:paraId="30DBC020" w14:textId="77777777" w:rsidR="00AB517F" w:rsidRPr="0027328B" w:rsidRDefault="00AB517F">
      <w:pPr>
        <w:rPr>
          <w:lang w:val="en-AU"/>
        </w:rPr>
      </w:pPr>
      <w:r w:rsidRPr="0027328B">
        <w:rPr>
          <w:lang w:val="en-AU"/>
        </w:rPr>
        <w:br w:type="page"/>
      </w:r>
    </w:p>
    <w:p w14:paraId="79664E28" w14:textId="77777777" w:rsidR="00AB517F" w:rsidRPr="0027328B" w:rsidRDefault="00AB517F" w:rsidP="00AB517F">
      <w:pPr>
        <w:pStyle w:val="Heading1"/>
        <w:rPr>
          <w:lang w:val="en-AU"/>
        </w:rPr>
      </w:pPr>
      <w:r w:rsidRPr="0027328B">
        <w:rPr>
          <w:lang w:val="en-AU"/>
        </w:rPr>
        <w:lastRenderedPageBreak/>
        <w:t>Meeting Minutes</w:t>
      </w:r>
    </w:p>
    <w:p w14:paraId="64D1601F" w14:textId="35DDEFB8" w:rsidR="00AB517F" w:rsidRPr="0027328B" w:rsidRDefault="00DB2110" w:rsidP="00AB517F">
      <w:pPr>
        <w:pStyle w:val="Subheading"/>
        <w:rPr>
          <w:lang w:val="en-AU"/>
        </w:rPr>
      </w:pPr>
      <w:r>
        <w:rPr>
          <w:lang w:val="en-AU"/>
        </w:rPr>
        <w:t>Items discussed during team meeting in sprint two</w:t>
      </w:r>
    </w:p>
    <w:p w14:paraId="44820833" w14:textId="77777777" w:rsidR="00AB517F" w:rsidRPr="0027328B" w:rsidRDefault="00AB517F" w:rsidP="00AB517F">
      <w:pPr>
        <w:rPr>
          <w:lang w:val="en-AU"/>
        </w:rPr>
      </w:pPr>
    </w:p>
    <w:p w14:paraId="4B8168FD" w14:textId="77777777" w:rsidR="00AB517F" w:rsidRPr="0027328B" w:rsidRDefault="00AB517F" w:rsidP="00AB517F">
      <w:pPr>
        <w:pStyle w:val="Heading2"/>
        <w:rPr>
          <w:lang w:val="en-AU"/>
        </w:rPr>
      </w:pPr>
      <w:r w:rsidRPr="0027328B">
        <w:rPr>
          <w:lang w:val="en-AU"/>
        </w:rPr>
        <w:t>Agenda Items</w:t>
      </w:r>
    </w:p>
    <w:p w14:paraId="3EA5914B" w14:textId="086FAB83" w:rsidR="00451259" w:rsidRPr="0027328B" w:rsidRDefault="001F548E" w:rsidP="00451259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 w:rsidRPr="0027328B">
        <w:rPr>
          <w:lang w:val="en-AU"/>
        </w:rPr>
        <w:t xml:space="preserve">Discuss </w:t>
      </w:r>
      <w:r w:rsidR="001B2F2A">
        <w:rPr>
          <w:lang w:val="en-AU"/>
        </w:rPr>
        <w:t>s</w:t>
      </w:r>
      <w:r w:rsidRPr="0027328B">
        <w:rPr>
          <w:lang w:val="en-AU"/>
        </w:rPr>
        <w:t xml:space="preserve">oftware </w:t>
      </w:r>
      <w:r w:rsidR="001B2F2A">
        <w:rPr>
          <w:lang w:val="en-AU"/>
        </w:rPr>
        <w:t>r</w:t>
      </w:r>
      <w:r w:rsidRPr="0027328B">
        <w:rPr>
          <w:lang w:val="en-AU"/>
        </w:rPr>
        <w:t xml:space="preserve">eview </w:t>
      </w:r>
      <w:r w:rsidR="001B2F2A">
        <w:rPr>
          <w:lang w:val="en-AU"/>
        </w:rPr>
        <w:t>p</w:t>
      </w:r>
      <w:r w:rsidRPr="0027328B">
        <w:rPr>
          <w:lang w:val="en-AU"/>
        </w:rPr>
        <w:t>lan</w:t>
      </w:r>
    </w:p>
    <w:p w14:paraId="1971F78B" w14:textId="00D29780" w:rsidR="00B73264" w:rsidRPr="00B73264" w:rsidRDefault="0027328B" w:rsidP="00B73264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 w:rsidRPr="0027328B">
        <w:rPr>
          <w:lang w:val="en-AU"/>
        </w:rPr>
        <w:t xml:space="preserve">Discuss </w:t>
      </w:r>
      <w:r w:rsidR="00D51631">
        <w:rPr>
          <w:lang w:val="en-AU"/>
        </w:rPr>
        <w:t>client requirements</w:t>
      </w:r>
    </w:p>
    <w:p w14:paraId="4FBD5669" w14:textId="051FF301" w:rsidR="00B73264" w:rsidRDefault="00B73264" w:rsidP="00451259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Allocate tasks:</w:t>
      </w:r>
    </w:p>
    <w:p w14:paraId="35BA1F7E" w14:textId="4F9D1D7D" w:rsidR="00B73264" w:rsidRDefault="00B73264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GitHub repository</w:t>
      </w:r>
    </w:p>
    <w:p w14:paraId="59812A50" w14:textId="037F1D0D" w:rsidR="00B73264" w:rsidRDefault="00B73264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project management plan</w:t>
      </w:r>
    </w:p>
    <w:p w14:paraId="3E8A2C0D" w14:textId="4A2AE3B4" w:rsidR="00B73264" w:rsidRDefault="00B73264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Develop performance report</w:t>
      </w:r>
    </w:p>
    <w:p w14:paraId="6A6E401D" w14:textId="515708DB" w:rsidR="00197156" w:rsidRDefault="00197156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Develop software review plan</w:t>
      </w:r>
    </w:p>
    <w:p w14:paraId="0477735E" w14:textId="07C5AEFA" w:rsidR="00197156" w:rsidRDefault="00197156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software testing plan</w:t>
      </w:r>
    </w:p>
    <w:p w14:paraId="45D6526F" w14:textId="56CE6887" w:rsidR="00460550" w:rsidRDefault="00460550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website according to client requirements</w:t>
      </w:r>
    </w:p>
    <w:p w14:paraId="478CEC51" w14:textId="21BF788D" w:rsidR="00460550" w:rsidRDefault="00460550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Finalise documentation (update master document)</w:t>
      </w:r>
    </w:p>
    <w:p w14:paraId="7D9589A0" w14:textId="77777777" w:rsidR="00AB517F" w:rsidRPr="0027328B" w:rsidRDefault="00AB517F" w:rsidP="00AB517F">
      <w:pPr>
        <w:rPr>
          <w:lang w:val="en-AU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F30CF" w:rsidRPr="0027328B" w14:paraId="0B86E7A0" w14:textId="77777777" w:rsidTr="00FF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6CCDB7D5" w14:textId="77777777" w:rsidR="00FF30CF" w:rsidRPr="0027328B" w:rsidRDefault="00FF30CF" w:rsidP="00AB517F">
            <w:pPr>
              <w:rPr>
                <w:lang w:val="en-AU"/>
              </w:rPr>
            </w:pPr>
            <w:r w:rsidRPr="0027328B">
              <w:rPr>
                <w:lang w:val="en-AU"/>
              </w:rPr>
              <w:t>Action Items</w:t>
            </w:r>
          </w:p>
        </w:tc>
        <w:tc>
          <w:tcPr>
            <w:tcW w:w="2157" w:type="dxa"/>
          </w:tcPr>
          <w:p w14:paraId="2B125832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Owner(s)</w:t>
            </w:r>
          </w:p>
        </w:tc>
        <w:tc>
          <w:tcPr>
            <w:tcW w:w="2158" w:type="dxa"/>
          </w:tcPr>
          <w:p w14:paraId="79CE4CB4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Deadline</w:t>
            </w:r>
          </w:p>
        </w:tc>
        <w:tc>
          <w:tcPr>
            <w:tcW w:w="2158" w:type="dxa"/>
          </w:tcPr>
          <w:p w14:paraId="7A618DB9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Status</w:t>
            </w:r>
          </w:p>
        </w:tc>
      </w:tr>
      <w:tr w:rsidR="000A318F" w:rsidRPr="00D76664" w14:paraId="145B3B6F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BD0C682" w14:textId="1BD88878" w:rsidR="000A318F" w:rsidRDefault="000A318F" w:rsidP="000A318F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GitHub repository</w:t>
            </w:r>
          </w:p>
        </w:tc>
        <w:tc>
          <w:tcPr>
            <w:tcW w:w="2157" w:type="dxa"/>
          </w:tcPr>
          <w:p w14:paraId="035C404C" w14:textId="1B7802AC" w:rsidR="000A318F" w:rsidRDefault="000A318F" w:rsidP="000A3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Daniel</w:t>
            </w:r>
          </w:p>
        </w:tc>
        <w:tc>
          <w:tcPr>
            <w:tcW w:w="2158" w:type="dxa"/>
          </w:tcPr>
          <w:p w14:paraId="051B59A3" w14:textId="37CD1A5B" w:rsidR="000A318F" w:rsidRDefault="000A318F" w:rsidP="000A3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12/11/2020</w:t>
            </w:r>
          </w:p>
        </w:tc>
        <w:tc>
          <w:tcPr>
            <w:tcW w:w="2158" w:type="dxa"/>
          </w:tcPr>
          <w:p w14:paraId="054A7445" w14:textId="5278D6D8" w:rsidR="000A318F" w:rsidRDefault="000A318F" w:rsidP="000A3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Complete</w:t>
            </w:r>
          </w:p>
        </w:tc>
      </w:tr>
      <w:tr w:rsidR="000A318F" w:rsidRPr="00D76664" w14:paraId="23829D98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8EBEF82" w14:textId="79E11D80" w:rsidR="000A318F" w:rsidRDefault="000A318F" w:rsidP="000A318F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Project Plan</w:t>
            </w:r>
          </w:p>
        </w:tc>
        <w:tc>
          <w:tcPr>
            <w:tcW w:w="2157" w:type="dxa"/>
          </w:tcPr>
          <w:p w14:paraId="6E504656" w14:textId="4C35BA8D" w:rsidR="000A318F" w:rsidRDefault="000A318F" w:rsidP="000A3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Team</w:t>
            </w:r>
          </w:p>
        </w:tc>
        <w:tc>
          <w:tcPr>
            <w:tcW w:w="2158" w:type="dxa"/>
          </w:tcPr>
          <w:p w14:paraId="18A7319A" w14:textId="44428139" w:rsidR="000A318F" w:rsidRDefault="000A318F" w:rsidP="000A3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12/11/2020</w:t>
            </w:r>
          </w:p>
        </w:tc>
        <w:tc>
          <w:tcPr>
            <w:tcW w:w="2158" w:type="dxa"/>
          </w:tcPr>
          <w:p w14:paraId="6126AB33" w14:textId="466444EB" w:rsidR="000A318F" w:rsidRDefault="000A318F" w:rsidP="000A3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Complete</w:t>
            </w:r>
          </w:p>
        </w:tc>
      </w:tr>
      <w:tr w:rsidR="000A318F" w:rsidRPr="00D76664" w14:paraId="3F2DCE00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2420DF6" w14:textId="5757E3DE" w:rsidR="000A318F" w:rsidRDefault="000A318F" w:rsidP="000A318F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Performance Report</w:t>
            </w:r>
          </w:p>
        </w:tc>
        <w:tc>
          <w:tcPr>
            <w:tcW w:w="2157" w:type="dxa"/>
          </w:tcPr>
          <w:p w14:paraId="0B1E3E75" w14:textId="61CDA4C5" w:rsidR="000A318F" w:rsidRDefault="000A318F" w:rsidP="000A3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Swen</w:t>
            </w:r>
          </w:p>
        </w:tc>
        <w:tc>
          <w:tcPr>
            <w:tcW w:w="2158" w:type="dxa"/>
          </w:tcPr>
          <w:p w14:paraId="224EC8CD" w14:textId="293713B4" w:rsidR="000A318F" w:rsidRDefault="000A318F" w:rsidP="000A3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18/11/2020</w:t>
            </w:r>
          </w:p>
        </w:tc>
        <w:tc>
          <w:tcPr>
            <w:tcW w:w="2158" w:type="dxa"/>
          </w:tcPr>
          <w:p w14:paraId="437A2016" w14:textId="40FB96B7" w:rsidR="000A318F" w:rsidRDefault="000A318F" w:rsidP="000A3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0A318F" w:rsidRPr="00D76664" w14:paraId="13FA667E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F976F4A" w14:textId="68008B2B" w:rsidR="000A318F" w:rsidRDefault="000A318F" w:rsidP="000A318F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Software Review Plan</w:t>
            </w:r>
          </w:p>
        </w:tc>
        <w:tc>
          <w:tcPr>
            <w:tcW w:w="2157" w:type="dxa"/>
          </w:tcPr>
          <w:p w14:paraId="4F955B79" w14:textId="77E7D1F3" w:rsidR="000A318F" w:rsidRDefault="000A318F" w:rsidP="000A3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Lisa</w:t>
            </w:r>
          </w:p>
        </w:tc>
        <w:tc>
          <w:tcPr>
            <w:tcW w:w="2158" w:type="dxa"/>
          </w:tcPr>
          <w:p w14:paraId="2FE318E2" w14:textId="136E559C" w:rsidR="000A318F" w:rsidRDefault="000A318F" w:rsidP="000A3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18/11/2020</w:t>
            </w:r>
          </w:p>
        </w:tc>
        <w:tc>
          <w:tcPr>
            <w:tcW w:w="2158" w:type="dxa"/>
          </w:tcPr>
          <w:p w14:paraId="363E6D78" w14:textId="0AD6FEBE" w:rsidR="000A318F" w:rsidRDefault="000A318F" w:rsidP="000A3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0A318F" w:rsidRPr="00D76664" w14:paraId="029E10C0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B2AE657" w14:textId="6C4BC305" w:rsidR="000A318F" w:rsidRDefault="000A318F" w:rsidP="000A318F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 xml:space="preserve">Update Software </w:t>
            </w:r>
            <w:r>
              <w:rPr>
                <w:b w:val="0"/>
                <w:lang w:val="en-AU"/>
              </w:rPr>
              <w:t>Test</w:t>
            </w:r>
            <w:r>
              <w:rPr>
                <w:b w:val="0"/>
                <w:lang w:val="en-AU"/>
              </w:rPr>
              <w:t>ing</w:t>
            </w:r>
            <w:r>
              <w:rPr>
                <w:b w:val="0"/>
                <w:lang w:val="en-AU"/>
              </w:rPr>
              <w:t xml:space="preserve"> Plan</w:t>
            </w:r>
          </w:p>
        </w:tc>
        <w:tc>
          <w:tcPr>
            <w:tcW w:w="2157" w:type="dxa"/>
          </w:tcPr>
          <w:p w14:paraId="27D3709F" w14:textId="69965CEF" w:rsidR="000A318F" w:rsidRDefault="000A318F" w:rsidP="000A3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Daniel</w:t>
            </w:r>
          </w:p>
        </w:tc>
        <w:tc>
          <w:tcPr>
            <w:tcW w:w="2158" w:type="dxa"/>
          </w:tcPr>
          <w:p w14:paraId="75945581" w14:textId="48781CA8" w:rsidR="000A318F" w:rsidRDefault="000A318F" w:rsidP="000A3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18/11/2020</w:t>
            </w:r>
          </w:p>
        </w:tc>
        <w:tc>
          <w:tcPr>
            <w:tcW w:w="2158" w:type="dxa"/>
          </w:tcPr>
          <w:p w14:paraId="56A13C95" w14:textId="42F03F15" w:rsidR="000A318F" w:rsidRDefault="000A318F" w:rsidP="000A3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D76664" w:rsidRPr="00D76664" w14:paraId="361CDD30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6762F83" w14:textId="625C02D9" w:rsidR="00D76664" w:rsidRDefault="00DC7D83" w:rsidP="00D76664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Update Website</w:t>
            </w:r>
          </w:p>
        </w:tc>
        <w:tc>
          <w:tcPr>
            <w:tcW w:w="2157" w:type="dxa"/>
          </w:tcPr>
          <w:p w14:paraId="3F099DB7" w14:textId="2D091CB0" w:rsidR="00D76664" w:rsidRDefault="00D76664" w:rsidP="00CB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Daniel</w:t>
            </w:r>
          </w:p>
        </w:tc>
        <w:tc>
          <w:tcPr>
            <w:tcW w:w="2158" w:type="dxa"/>
          </w:tcPr>
          <w:p w14:paraId="6EF4493F" w14:textId="4EB53CA9" w:rsidR="00D76664" w:rsidRPr="00D76664" w:rsidRDefault="00D03194" w:rsidP="00CB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18/11/2020</w:t>
            </w:r>
          </w:p>
        </w:tc>
        <w:tc>
          <w:tcPr>
            <w:tcW w:w="2158" w:type="dxa"/>
          </w:tcPr>
          <w:p w14:paraId="2CAAF8F0" w14:textId="23ADF61F" w:rsidR="00D76664" w:rsidRPr="00D76664" w:rsidRDefault="00D03194" w:rsidP="00CB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0A318F" w:rsidRPr="00D76664" w14:paraId="7C4AD965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E85345E" w14:textId="5CDF1485" w:rsidR="00230B71" w:rsidRDefault="005A449F" w:rsidP="00CB12F9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Finalise Documentation</w:t>
            </w:r>
          </w:p>
        </w:tc>
        <w:tc>
          <w:tcPr>
            <w:tcW w:w="2157" w:type="dxa"/>
          </w:tcPr>
          <w:p w14:paraId="5736FA5A" w14:textId="1F99D362" w:rsidR="00230B71" w:rsidRDefault="00230B71" w:rsidP="00CB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Swen</w:t>
            </w:r>
          </w:p>
        </w:tc>
        <w:tc>
          <w:tcPr>
            <w:tcW w:w="2158" w:type="dxa"/>
          </w:tcPr>
          <w:p w14:paraId="732F2070" w14:textId="4C28D362" w:rsidR="00230B71" w:rsidRDefault="00230B71" w:rsidP="00CB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18/11/2020</w:t>
            </w:r>
          </w:p>
        </w:tc>
        <w:tc>
          <w:tcPr>
            <w:tcW w:w="2158" w:type="dxa"/>
          </w:tcPr>
          <w:p w14:paraId="71FC6F68" w14:textId="2F3029D6" w:rsidR="00230B71" w:rsidRDefault="00230B71" w:rsidP="00CB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Pending</w:t>
            </w:r>
          </w:p>
        </w:tc>
      </w:tr>
    </w:tbl>
    <w:p w14:paraId="0CE64BDD" w14:textId="77777777" w:rsidR="00FF30CF" w:rsidRPr="00D76664" w:rsidRDefault="00FF30CF" w:rsidP="00AB517F">
      <w:pPr>
        <w:rPr>
          <w:bCs/>
          <w:lang w:val="en-AU"/>
        </w:rPr>
      </w:pPr>
    </w:p>
    <w:sectPr w:rsidR="00FF30CF" w:rsidRPr="00D76664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98465" w14:textId="77777777" w:rsidR="000965BB" w:rsidRDefault="000965BB" w:rsidP="00C6554A">
      <w:pPr>
        <w:spacing w:before="0" w:after="0" w:line="240" w:lineRule="auto"/>
      </w:pPr>
      <w:r>
        <w:separator/>
      </w:r>
    </w:p>
  </w:endnote>
  <w:endnote w:type="continuationSeparator" w:id="0">
    <w:p w14:paraId="3DB8D316" w14:textId="77777777" w:rsidR="000965BB" w:rsidRDefault="000965B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83412" w14:textId="77777777" w:rsidR="000965BB" w:rsidRDefault="000965B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6286C8" w14:textId="77777777" w:rsidR="000965BB" w:rsidRDefault="000965BB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54656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5066B"/>
    <w:multiLevelType w:val="hybridMultilevel"/>
    <w:tmpl w:val="F1C6BAE0"/>
    <w:lvl w:ilvl="0" w:tplc="FB0460A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6"/>
  </w:num>
  <w:num w:numId="18">
    <w:abstractNumId w:val="15"/>
  </w:num>
  <w:num w:numId="19">
    <w:abstractNumId w:val="20"/>
  </w:num>
  <w:num w:numId="20">
    <w:abstractNumId w:val="11"/>
  </w:num>
  <w:num w:numId="21">
    <w:abstractNumId w:val="14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10"/>
    <w:rsid w:val="00012985"/>
    <w:rsid w:val="00042E16"/>
    <w:rsid w:val="000965BB"/>
    <w:rsid w:val="000A12B1"/>
    <w:rsid w:val="000A318F"/>
    <w:rsid w:val="000C2707"/>
    <w:rsid w:val="000E24ED"/>
    <w:rsid w:val="001264ED"/>
    <w:rsid w:val="00155A0F"/>
    <w:rsid w:val="0017033B"/>
    <w:rsid w:val="00185C74"/>
    <w:rsid w:val="00197156"/>
    <w:rsid w:val="001B2F2A"/>
    <w:rsid w:val="001C2902"/>
    <w:rsid w:val="001D7C6B"/>
    <w:rsid w:val="001F1146"/>
    <w:rsid w:val="001F548E"/>
    <w:rsid w:val="00206520"/>
    <w:rsid w:val="0021017B"/>
    <w:rsid w:val="00230B71"/>
    <w:rsid w:val="00230D35"/>
    <w:rsid w:val="00236477"/>
    <w:rsid w:val="002554CD"/>
    <w:rsid w:val="00256EC7"/>
    <w:rsid w:val="0027328B"/>
    <w:rsid w:val="002877A5"/>
    <w:rsid w:val="00293B83"/>
    <w:rsid w:val="002B4294"/>
    <w:rsid w:val="002E6B4F"/>
    <w:rsid w:val="00306882"/>
    <w:rsid w:val="00312EAB"/>
    <w:rsid w:val="00333D0D"/>
    <w:rsid w:val="00343F0E"/>
    <w:rsid w:val="003673F5"/>
    <w:rsid w:val="00373762"/>
    <w:rsid w:val="0037505B"/>
    <w:rsid w:val="003B7FD4"/>
    <w:rsid w:val="003D166A"/>
    <w:rsid w:val="004072F1"/>
    <w:rsid w:val="00434BD9"/>
    <w:rsid w:val="00451259"/>
    <w:rsid w:val="0045651A"/>
    <w:rsid w:val="00460550"/>
    <w:rsid w:val="00476F98"/>
    <w:rsid w:val="00485AC8"/>
    <w:rsid w:val="0049575E"/>
    <w:rsid w:val="004A63BB"/>
    <w:rsid w:val="004C049F"/>
    <w:rsid w:val="004C67C4"/>
    <w:rsid w:val="004D02E6"/>
    <w:rsid w:val="004E1802"/>
    <w:rsid w:val="005000E2"/>
    <w:rsid w:val="0050255D"/>
    <w:rsid w:val="00547C27"/>
    <w:rsid w:val="005A449F"/>
    <w:rsid w:val="005C140D"/>
    <w:rsid w:val="005C14A4"/>
    <w:rsid w:val="005E00B6"/>
    <w:rsid w:val="00634A5D"/>
    <w:rsid w:val="0069040E"/>
    <w:rsid w:val="00692C5F"/>
    <w:rsid w:val="006A2D7D"/>
    <w:rsid w:val="006A3CE7"/>
    <w:rsid w:val="006E6BAA"/>
    <w:rsid w:val="00703922"/>
    <w:rsid w:val="007172F5"/>
    <w:rsid w:val="00731573"/>
    <w:rsid w:val="0077317A"/>
    <w:rsid w:val="0077499B"/>
    <w:rsid w:val="007B56FC"/>
    <w:rsid w:val="007C3407"/>
    <w:rsid w:val="0080123B"/>
    <w:rsid w:val="00803B24"/>
    <w:rsid w:val="00816A40"/>
    <w:rsid w:val="00827628"/>
    <w:rsid w:val="00832171"/>
    <w:rsid w:val="008528FC"/>
    <w:rsid w:val="0086411E"/>
    <w:rsid w:val="00883215"/>
    <w:rsid w:val="00894C78"/>
    <w:rsid w:val="008A48AC"/>
    <w:rsid w:val="008B2630"/>
    <w:rsid w:val="008F1D17"/>
    <w:rsid w:val="0094213F"/>
    <w:rsid w:val="009A6BC3"/>
    <w:rsid w:val="009B018C"/>
    <w:rsid w:val="009B3D89"/>
    <w:rsid w:val="009C0310"/>
    <w:rsid w:val="009C5BA4"/>
    <w:rsid w:val="00A03859"/>
    <w:rsid w:val="00A75321"/>
    <w:rsid w:val="00A95A3A"/>
    <w:rsid w:val="00AB517F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61C56"/>
    <w:rsid w:val="00B73264"/>
    <w:rsid w:val="00B75C06"/>
    <w:rsid w:val="00B82B09"/>
    <w:rsid w:val="00B84117"/>
    <w:rsid w:val="00B97B1C"/>
    <w:rsid w:val="00BC5153"/>
    <w:rsid w:val="00C045DF"/>
    <w:rsid w:val="00C22627"/>
    <w:rsid w:val="00C27F91"/>
    <w:rsid w:val="00C3666C"/>
    <w:rsid w:val="00C6554A"/>
    <w:rsid w:val="00C714E2"/>
    <w:rsid w:val="00C74DD5"/>
    <w:rsid w:val="00CB12F9"/>
    <w:rsid w:val="00CB2199"/>
    <w:rsid w:val="00CD448F"/>
    <w:rsid w:val="00CE1EF9"/>
    <w:rsid w:val="00CF32A1"/>
    <w:rsid w:val="00D03194"/>
    <w:rsid w:val="00D066DF"/>
    <w:rsid w:val="00D51631"/>
    <w:rsid w:val="00D66089"/>
    <w:rsid w:val="00D76664"/>
    <w:rsid w:val="00D9493C"/>
    <w:rsid w:val="00DB2110"/>
    <w:rsid w:val="00DC7D83"/>
    <w:rsid w:val="00DD171C"/>
    <w:rsid w:val="00DE3256"/>
    <w:rsid w:val="00DE5EEA"/>
    <w:rsid w:val="00E22896"/>
    <w:rsid w:val="00E8214A"/>
    <w:rsid w:val="00E90DB9"/>
    <w:rsid w:val="00EA2699"/>
    <w:rsid w:val="00ED7C44"/>
    <w:rsid w:val="00EE0207"/>
    <w:rsid w:val="00F25041"/>
    <w:rsid w:val="00F34259"/>
    <w:rsid w:val="00F45A48"/>
    <w:rsid w:val="00F672C9"/>
    <w:rsid w:val="00FA79BD"/>
    <w:rsid w:val="00FB5CB1"/>
    <w:rsid w:val="00FD28FC"/>
    <w:rsid w:val="00FF30CF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5A7F12"/>
  <w15:chartTrackingRefBased/>
  <w15:docId w15:val="{A48E29DA-B124-4C0F-93B3-A00DDB95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AB517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FF30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F30CF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paragraph" w:customStyle="1" w:styleId="ItemDescription">
    <w:name w:val="Item Description"/>
    <w:basedOn w:val="Normal"/>
    <w:uiPriority w:val="10"/>
    <w:qFormat/>
    <w:rsid w:val="00CB12F9"/>
    <w:pPr>
      <w:spacing w:before="40" w:after="120" w:line="240" w:lineRule="auto"/>
      <w:ind w:right="360"/>
    </w:pPr>
    <w:rPr>
      <w:color w:val="auto"/>
      <w:kern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Sprint%20Two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4E73A-FEAA-498E-9156-AD595C51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36</cp:revision>
  <dcterms:created xsi:type="dcterms:W3CDTF">2020-11-12T04:05:00Z</dcterms:created>
  <dcterms:modified xsi:type="dcterms:W3CDTF">2020-11-12T14:16:00Z</dcterms:modified>
</cp:coreProperties>
</file>