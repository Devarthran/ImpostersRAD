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14:paraId="0470CF0A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2EDDF8D1" w14:textId="40061D9D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A21F39B" wp14:editId="493FA385">
                      <wp:extent cx="5138670" cy="150682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506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65BC2A" w14:textId="77777777" w:rsidR="00627824" w:rsidRPr="00B97770" w:rsidRDefault="00627824" w:rsidP="004B7E44">
                                  <w:pPr>
                                    <w:pStyle w:val="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A.E. MOVIE 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6A21F3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04.6pt;height:1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" filled="f" stroked="f" strokeweight=".5pt">
                      <v:textbox>
                        <w:txbxContent>
                          <w:p w14:paraId="0765BC2A" w14:textId="77777777" w:rsidR="00627824" w:rsidRPr="00B97770" w:rsidRDefault="00627824" w:rsidP="004B7E44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A.E. MOVIE dATABASE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4F0505A" w14:textId="2CC5E445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5CE9657" wp14:editId="3E08E5A1">
                      <wp:extent cx="785611" cy="0"/>
                      <wp:effectExtent l="0" t="38100" r="52705" b="3810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0466F3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72477644" w14:textId="77777777" w:rsidR="004B7E44" w:rsidRDefault="004B7E44" w:rsidP="004B7E4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C90BEE2" wp14:editId="77F795DA">
                      <wp:extent cx="5138670" cy="746975"/>
                      <wp:effectExtent l="0" t="0" r="0" b="0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320EDA" w14:textId="77777777" w:rsidR="00627824" w:rsidRPr="00B97770" w:rsidRDefault="00627824" w:rsidP="004B7E4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97770">
                                    <w:rPr>
                                      <w:color w:val="FFFFFF" w:themeColor="background1"/>
                                    </w:rPr>
                                    <w:t>RAD 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C90BEE2" id="Text Box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" filled="f" stroked="f" strokeweight=".5pt">
                      <v:textbox>
                        <w:txbxContent>
                          <w:p w14:paraId="7D320EDA" w14:textId="77777777" w:rsidR="00627824" w:rsidRPr="00B97770" w:rsidRDefault="00627824" w:rsidP="004B7E4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  <w:r w:rsidRPr="00B97770">
                              <w:rPr>
                                <w:color w:val="FFFFFF" w:themeColor="background1"/>
                              </w:rPr>
                              <w:t>RAD Development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6136523B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36043" w14:textId="5EB67900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438569D" wp14:editId="33265A17">
                      <wp:extent cx="2842054" cy="469557"/>
                      <wp:effectExtent l="0" t="0" r="0" b="6985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2054" cy="46955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97AA55" w14:textId="77777777" w:rsidR="00627824" w:rsidRPr="00957CB3" w:rsidRDefault="00627824" w:rsidP="00957CB3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bookmarkStart w:id="0" w:name="_Toc55476795"/>
                                  <w:r w:rsidRPr="00957CB3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The Imposters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438569D" id="Text Box 6" o:spid="_x0000_s1028" type="#_x0000_t202" style="width:223.8pt;height:3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" filled="f" stroked="f" strokeweight=".5pt">
                      <v:textbox>
                        <w:txbxContent>
                          <w:p w14:paraId="4797AA55" w14:textId="77777777" w:rsidR="00627824" w:rsidRPr="00957CB3" w:rsidRDefault="00627824" w:rsidP="00957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1" w:name="_Toc55476795"/>
                            <w:r w:rsidRPr="00957CB3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The Imposters</w:t>
                            </w:r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06E50ED" w14:textId="77777777" w:rsidR="004B7E44" w:rsidRDefault="004B7E44" w:rsidP="004B7E44">
            <w:pPr>
              <w:rPr>
                <w:noProof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EE3E510" wp14:editId="57D75766">
                      <wp:extent cx="1852551" cy="605155"/>
                      <wp:effectExtent l="0" t="0" r="0" b="444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2551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C221C" w14:textId="77777777" w:rsidR="00627824" w:rsidRPr="004568A5" w:rsidRDefault="00627824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130 Murdoch Dr</w:t>
                                  </w:r>
                                </w:p>
                                <w:p w14:paraId="01C5468C" w14:textId="77777777" w:rsidR="00627824" w:rsidRPr="004568A5" w:rsidRDefault="00627824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Murdoch WA, 6150</w:t>
                                  </w:r>
                                </w:p>
                                <w:p w14:paraId="08300915" w14:textId="77777777" w:rsidR="00627824" w:rsidRPr="00B97770" w:rsidRDefault="00627824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EE3E510" id="Text Box 7" o:spid="_x0000_s1029" type="#_x0000_t202" style="width:145.8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" filled="f" stroked="f" strokeweight=".5pt">
                      <v:textbox>
                        <w:txbxContent>
                          <w:p w14:paraId="164C221C" w14:textId="77777777" w:rsidR="00627824" w:rsidRPr="004568A5" w:rsidRDefault="00627824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130 Murdoch Dr</w:t>
                            </w:r>
                          </w:p>
                          <w:p w14:paraId="01C5468C" w14:textId="77777777" w:rsidR="00627824" w:rsidRPr="004568A5" w:rsidRDefault="00627824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Murdoch WA, 6150</w:t>
                            </w:r>
                          </w:p>
                          <w:p w14:paraId="08300915" w14:textId="77777777" w:rsidR="00627824" w:rsidRPr="00B97770" w:rsidRDefault="00627824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34A148C" wp14:editId="1C02E945">
                      <wp:extent cx="2933205" cy="605155"/>
                      <wp:effectExtent l="0" t="0" r="0" b="4445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205" cy="605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F89175" w14:textId="77777777" w:rsidR="00627824" w:rsidRPr="004568A5" w:rsidRDefault="00627824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Phone 1800 001 001</w:t>
                                  </w:r>
                                </w:p>
                                <w:p w14:paraId="79F0F052" w14:textId="77777777" w:rsidR="00627824" w:rsidRPr="004568A5" w:rsidRDefault="00627824" w:rsidP="00B977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568A5">
                                    <w:rPr>
                                      <w:color w:val="FFFFFF" w:themeColor="background1"/>
                                    </w:rPr>
                                    <w:t>Email imposters@amongus.wa.au</w:t>
                                  </w:r>
                                </w:p>
                                <w:p w14:paraId="2B406A2F" w14:textId="77777777" w:rsidR="00627824" w:rsidRPr="00B97770" w:rsidRDefault="00627824" w:rsidP="004B7E44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34A148C" id="Text Box 10" o:spid="_x0000_s1030" type="#_x0000_t202" style="width:230.95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" filled="f" stroked="f" strokeweight=".5pt">
                      <v:textbox>
                        <w:txbxContent>
                          <w:p w14:paraId="2BF89175" w14:textId="77777777" w:rsidR="00627824" w:rsidRPr="004568A5" w:rsidRDefault="00627824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Phone 1800 001 001</w:t>
                            </w:r>
                          </w:p>
                          <w:p w14:paraId="79F0F052" w14:textId="77777777" w:rsidR="00627824" w:rsidRPr="004568A5" w:rsidRDefault="00627824" w:rsidP="00B977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568A5">
                              <w:rPr>
                                <w:color w:val="FFFFFF" w:themeColor="background1"/>
                              </w:rPr>
                              <w:t>Email imposters@amongus.wa.au</w:t>
                            </w:r>
                          </w:p>
                          <w:p w14:paraId="2B406A2F" w14:textId="77777777" w:rsidR="00627824" w:rsidRPr="00B97770" w:rsidRDefault="00627824" w:rsidP="004B7E4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BFD945F" w14:textId="1ADE63E9" w:rsidR="004B7E44" w:rsidRDefault="00957CB3" w:rsidP="004B7E44">
      <w:r>
        <w:rPr>
          <w:noProof/>
          <w:lang w:val="en-AU" w:eastAsia="en-AU"/>
        </w:rPr>
        <w:drawing>
          <wp:anchor distT="0" distB="0" distL="114300" distR="114300" simplePos="0" relativeHeight="251658241" behindDoc="1" locked="0" layoutInCell="1" allowOverlap="1" wp14:anchorId="2D9853E5" wp14:editId="3E99DDDB">
            <wp:simplePos x="0" y="0"/>
            <wp:positionH relativeFrom="page">
              <wp:align>right</wp:align>
            </wp:positionH>
            <wp:positionV relativeFrom="paragraph">
              <wp:posOffset>-459105</wp:posOffset>
            </wp:positionV>
            <wp:extent cx="7772400" cy="10035540"/>
            <wp:effectExtent l="0" t="0" r="0" b="3810"/>
            <wp:wrapNone/>
            <wp:docPr id="26" name="Picture 26" descr="silver imac and apple 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lver imac and apple keybo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3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77782BA7" wp14:editId="7248F07B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80AFB4" id="Rectangle 2" o:spid="_x0000_s1026" alt="colored rectangle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" fillcolor="#a4063e [3204]" stroked="f" strokeweight="2pt">
                <w10:wrap anchory="page"/>
              </v:rect>
            </w:pict>
          </mc:Fallback>
        </mc:AlternateContent>
      </w:r>
    </w:p>
    <w:p w14:paraId="4A31F2C7" w14:textId="56061A6B" w:rsidR="004B7E44" w:rsidRDefault="00957CB3">
      <w:pPr>
        <w:spacing w:after="200"/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016488A0" wp14:editId="23089239">
            <wp:simplePos x="0" y="0"/>
            <wp:positionH relativeFrom="margin">
              <wp:posOffset>-91440</wp:posOffset>
            </wp:positionH>
            <wp:positionV relativeFrom="paragraph">
              <wp:posOffset>7823835</wp:posOffset>
            </wp:positionV>
            <wp:extent cx="2560320" cy="674370"/>
            <wp:effectExtent l="0" t="0" r="0" b="0"/>
            <wp:wrapNone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8" t="39630" r="6440" b="38518"/>
                    <a:stretch/>
                  </pic:blipFill>
                  <pic:spPr bwMode="auto">
                    <a:xfrm>
                      <a:off x="0" y="0"/>
                      <a:ext cx="256032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br w:type="page"/>
      </w:r>
    </w:p>
    <w:p w14:paraId="3C22EE62" w14:textId="6E57FF25" w:rsidR="00B97770" w:rsidRDefault="00B97770" w:rsidP="004B7E44">
      <w:pPr>
        <w:sectPr w:rsidR="00B97770" w:rsidSect="004B7E44">
          <w:headerReference w:type="default" r:id="rId9"/>
          <w:footerReference w:type="default" r:id="rId10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7CE244E6" w14:textId="7B42B84D" w:rsidR="00992C03" w:rsidRDefault="00992C03" w:rsidP="004B7E44">
      <w:pPr>
        <w:sectPr w:rsidR="00992C03" w:rsidSect="004B7E44"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0F7A137C" w14:textId="7DC0C54E" w:rsidR="00B97770" w:rsidRDefault="00E05380" w:rsidP="00E05380">
      <w:pPr>
        <w:pStyle w:val="TOCHeading"/>
      </w:pPr>
      <w:r>
        <w:lastRenderedPageBreak/>
        <w:t>Table of Contents</w:t>
      </w:r>
    </w:p>
    <w:p w14:paraId="675E401D" w14:textId="77777777" w:rsidR="00E05380" w:rsidRPr="00E05380" w:rsidRDefault="00E05380" w:rsidP="00E05380"/>
    <w:p w14:paraId="594A2D20" w14:textId="77777777" w:rsidR="00B97770" w:rsidRDefault="00B97770" w:rsidP="004B7E44"/>
    <w:p w14:paraId="13A8D2BB" w14:textId="77777777" w:rsidR="00B97770" w:rsidRDefault="00B97770" w:rsidP="004B7E44">
      <w:pPr>
        <w:sectPr w:rsidR="00B97770" w:rsidSect="00B97770">
          <w:footerReference w:type="first" r:id="rId12"/>
          <w:pgSz w:w="12240" w:h="15840"/>
          <w:pgMar w:top="720" w:right="1152" w:bottom="720" w:left="1152" w:header="0" w:footer="0" w:gutter="0"/>
          <w:pgNumType w:fmt="lowerRoman" w:start="1"/>
          <w:cols w:space="720"/>
          <w:titlePg/>
          <w:docGrid w:linePitch="381"/>
        </w:sectPr>
      </w:pPr>
    </w:p>
    <w:p w14:paraId="4EA9194A" w14:textId="70277E2A" w:rsidR="00E94B5F" w:rsidRDefault="00104EC1" w:rsidP="00104EC1">
      <w:pPr>
        <w:pStyle w:val="Heading1"/>
      </w:pPr>
      <w:r>
        <w:lastRenderedPageBreak/>
        <w:t>github snapshot</w:t>
      </w:r>
    </w:p>
    <w:p w14:paraId="36200EEA" w14:textId="2A434639" w:rsidR="00104EC1" w:rsidRDefault="00104EC1" w:rsidP="00104EC1">
      <w:r>
        <w:rPr>
          <w:noProof/>
          <w:lang w:val="en-AU" w:eastAsia="en-AU"/>
        </w:rPr>
        <w:drawing>
          <wp:inline distT="0" distB="0" distL="0" distR="0" wp14:anchorId="7C4A3614" wp14:editId="056827DC">
            <wp:extent cx="6309360" cy="3412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CC471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BA6B" w14:textId="77777777" w:rsidR="00104EC1" w:rsidRDefault="00104EC1" w:rsidP="00104EC1"/>
    <w:p w14:paraId="0E56205A" w14:textId="77777777" w:rsidR="00104EC1" w:rsidRDefault="00104EC1" w:rsidP="00104EC1">
      <w:pPr>
        <w:sectPr w:rsidR="00104EC1" w:rsidSect="004B7E44">
          <w:footerReference w:type="first" r:id="rId14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p w14:paraId="39C64062" w14:textId="12F8CE56" w:rsidR="004D15AC" w:rsidRDefault="004D15AC" w:rsidP="004D15AC">
      <w:pPr>
        <w:pStyle w:val="Heading1"/>
      </w:pPr>
      <w:r>
        <w:lastRenderedPageBreak/>
        <w:t>Project Management Plan</w:t>
      </w:r>
    </w:p>
    <w:p w14:paraId="6E10751B" w14:textId="127776BF" w:rsidR="004D15AC" w:rsidRDefault="004D15AC" w:rsidP="004D15AC">
      <w:r>
        <w:rPr>
          <w:noProof/>
          <w:lang w:val="en-AU" w:eastAsia="en-AU"/>
        </w:rPr>
        <w:drawing>
          <wp:inline distT="0" distB="0" distL="0" distR="0" wp14:anchorId="6D9C496A" wp14:editId="71C23257">
            <wp:extent cx="6309360" cy="3441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9CDB02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1B1" w14:textId="3CB17629" w:rsidR="004D15AC" w:rsidRDefault="004D15AC" w:rsidP="004D15AC"/>
    <w:p w14:paraId="7F0EC9A0" w14:textId="77777777" w:rsidR="004D15AC" w:rsidRDefault="004D15AC" w:rsidP="004D15AC">
      <w:pPr>
        <w:sectPr w:rsidR="004D15AC" w:rsidSect="004B7E44"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  <w:bookmarkStart w:id="1" w:name="_GoBack"/>
      <w:bookmarkEnd w:id="1"/>
    </w:p>
    <w:p w14:paraId="0C133270" w14:textId="021EACD3" w:rsidR="004D15AC" w:rsidRPr="004D15AC" w:rsidRDefault="004D15AC" w:rsidP="004D15AC"/>
    <w:sectPr w:rsidR="004D15AC" w:rsidRPr="004D15AC" w:rsidSect="004B7E44"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7E00E" w14:textId="77777777" w:rsidR="007D411F" w:rsidRDefault="007D411F" w:rsidP="004B7E44">
      <w:r>
        <w:separator/>
      </w:r>
    </w:p>
  </w:endnote>
  <w:endnote w:type="continuationSeparator" w:id="0">
    <w:p w14:paraId="73C1CBAE" w14:textId="77777777" w:rsidR="007D411F" w:rsidRDefault="007D411F" w:rsidP="004B7E44">
      <w:r>
        <w:continuationSeparator/>
      </w:r>
    </w:p>
  </w:endnote>
  <w:endnote w:type="continuationNotice" w:id="1">
    <w:p w14:paraId="306A1B5B" w14:textId="77777777" w:rsidR="007D411F" w:rsidRDefault="007D411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6129"/>
      <w:gridCol w:w="6129"/>
    </w:tblGrid>
    <w:tr w:rsidR="00627824" w14:paraId="07F5DA3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0689C8F0" w14:textId="77777777" w:rsidR="00957CB3" w:rsidRDefault="00957CB3" w:rsidP="004B7E44">
          <w:pPr>
            <w:pStyle w:val="Footer"/>
          </w:pPr>
        </w:p>
      </w:tc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25E61D11" w14:textId="77777777" w:rsidR="00627824" w:rsidRDefault="00627824" w:rsidP="004B7E44">
          <w:pPr>
            <w:pStyle w:val="Footer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75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2ED9C" w14:textId="77777777" w:rsidR="00627824" w:rsidRDefault="007D411F" w:rsidP="004B7E44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30267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8E96" w14:textId="14A8E6EA" w:rsidR="00627824" w:rsidRDefault="00627824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5A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BB69C" w14:textId="6EDD4423" w:rsidR="00627824" w:rsidRDefault="00627824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5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46EE6" w14:textId="77777777" w:rsidR="007D411F" w:rsidRDefault="007D411F" w:rsidP="004B7E44">
      <w:r>
        <w:separator/>
      </w:r>
    </w:p>
  </w:footnote>
  <w:footnote w:type="continuationSeparator" w:id="0">
    <w:p w14:paraId="15E202AC" w14:textId="77777777" w:rsidR="007D411F" w:rsidRDefault="007D411F" w:rsidP="004B7E44">
      <w:r>
        <w:continuationSeparator/>
      </w:r>
    </w:p>
  </w:footnote>
  <w:footnote w:type="continuationNotice" w:id="1">
    <w:p w14:paraId="37DE0138" w14:textId="77777777" w:rsidR="007D411F" w:rsidRDefault="007D411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105"/>
      <w:gridCol w:w="6105"/>
    </w:tblGrid>
    <w:tr w:rsidR="00627824" w14:paraId="0D5F5B5B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15555AD1" w14:textId="77777777" w:rsidR="00957CB3" w:rsidRDefault="00957CB3" w:rsidP="004B7E44">
          <w:pPr>
            <w:pStyle w:val="Header"/>
          </w:pPr>
        </w:p>
      </w:tc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E0127C3" w14:textId="77777777" w:rsidR="00627824" w:rsidRDefault="00627824" w:rsidP="004B7E44">
          <w:pPr>
            <w:pStyle w:val="Header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70"/>
    <w:rsid w:val="00104EC1"/>
    <w:rsid w:val="00196E39"/>
    <w:rsid w:val="00293B83"/>
    <w:rsid w:val="0040226A"/>
    <w:rsid w:val="00431B7E"/>
    <w:rsid w:val="00435040"/>
    <w:rsid w:val="004B7E44"/>
    <w:rsid w:val="004D15AC"/>
    <w:rsid w:val="004D5252"/>
    <w:rsid w:val="004F2B86"/>
    <w:rsid w:val="005A718F"/>
    <w:rsid w:val="00627824"/>
    <w:rsid w:val="006A3CE7"/>
    <w:rsid w:val="007516CF"/>
    <w:rsid w:val="007D411F"/>
    <w:rsid w:val="00842854"/>
    <w:rsid w:val="008A5EBC"/>
    <w:rsid w:val="008B33BC"/>
    <w:rsid w:val="009120E9"/>
    <w:rsid w:val="00945900"/>
    <w:rsid w:val="00957CB3"/>
    <w:rsid w:val="00992C03"/>
    <w:rsid w:val="009C396C"/>
    <w:rsid w:val="00A276EB"/>
    <w:rsid w:val="00B572B4"/>
    <w:rsid w:val="00B97770"/>
    <w:rsid w:val="00DB26A7"/>
    <w:rsid w:val="00DD637A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97E8D"/>
  <w15:chartTrackingRefBased/>
  <w15:docId w15:val="{16615BEA-84EF-420D-A425-CC4B4AE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627824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27824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27824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DD637A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D637A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627824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435040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5040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customStyle="1" w:styleId="ItemDescription">
    <w:name w:val="Item Description"/>
    <w:basedOn w:val="Normal"/>
    <w:uiPriority w:val="10"/>
    <w:qFormat/>
    <w:rsid w:val="008A5EBC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8A5EBC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8A5EBC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tmp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D2AF-263D-428D-885E-E73000CC0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14</TotalTime>
  <Pages>6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13</cp:revision>
  <dcterms:created xsi:type="dcterms:W3CDTF">2020-11-05T05:47:00Z</dcterms:created>
  <dcterms:modified xsi:type="dcterms:W3CDTF">2020-11-12T00:56:00Z</dcterms:modified>
</cp:coreProperties>
</file>