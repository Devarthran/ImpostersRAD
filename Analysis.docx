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893" w:rsidRPr="009B77F1" w:rsidRDefault="006402DA" w:rsidP="006402DA">
      <w:pPr>
        <w:pStyle w:val="Heading1"/>
        <w:rPr>
          <w:lang w:val="en-AU"/>
        </w:rPr>
      </w:pPr>
      <w:r w:rsidRPr="009B77F1">
        <w:rPr>
          <w:lang w:val="en-AU"/>
        </w:rPr>
        <w:t>Analysis Report</w:t>
      </w:r>
    </w:p>
    <w:p w:rsidR="00BD0716" w:rsidRPr="009B77F1" w:rsidRDefault="00BD0716" w:rsidP="00BD0716">
      <w:pPr>
        <w:pStyle w:val="Subheading1"/>
        <w:rPr>
          <w:lang w:val="en-AU"/>
        </w:rPr>
      </w:pPr>
      <w:r w:rsidRPr="009B77F1">
        <w:rPr>
          <w:lang w:val="en-AU"/>
        </w:rPr>
        <w:t>This is the subheading</w:t>
      </w:r>
    </w:p>
    <w:p w:rsidR="00BD0716" w:rsidRPr="009B77F1" w:rsidRDefault="00BD0716" w:rsidP="000061DA">
      <w:pPr>
        <w:rPr>
          <w:lang w:val="en-AU"/>
        </w:rPr>
      </w:pPr>
    </w:p>
    <w:p w:rsidR="00BD0716" w:rsidRPr="009B77F1" w:rsidRDefault="00BD0716" w:rsidP="006402DA">
      <w:pPr>
        <w:pStyle w:val="Heading2"/>
        <w:rPr>
          <w:lang w:val="en-AU"/>
        </w:rPr>
      </w:pPr>
      <w:r w:rsidRPr="009B77F1">
        <w:rPr>
          <w:lang w:val="en-AU"/>
        </w:rPr>
        <w:t>Identify the Problem</w:t>
      </w:r>
    </w:p>
    <w:p w:rsidR="00BD0716" w:rsidRPr="009B77F1" w:rsidRDefault="000061DA" w:rsidP="00BD0716">
      <w:pPr>
        <w:rPr>
          <w:lang w:val="en-AU"/>
        </w:rPr>
      </w:pPr>
      <w:r w:rsidRPr="009B77F1">
        <w:rPr>
          <w:lang w:val="en-AU"/>
        </w:rPr>
        <w:t xml:space="preserve">Acme Entertainment requires a refresh of their database application to function across multiple platforms. Our team will provide, in this report, a recommendation towards either a responsive or adaptive design. </w:t>
      </w:r>
    </w:p>
    <w:p w:rsidR="00BD0716" w:rsidRPr="009B77F1" w:rsidRDefault="00BD0716" w:rsidP="00BD0716">
      <w:pPr>
        <w:rPr>
          <w:lang w:val="en-AU"/>
        </w:rPr>
      </w:pPr>
    </w:p>
    <w:p w:rsidR="006402DA" w:rsidRPr="009B77F1" w:rsidRDefault="006402DA" w:rsidP="006402DA">
      <w:pPr>
        <w:pStyle w:val="Heading2"/>
        <w:rPr>
          <w:lang w:val="en-AU"/>
        </w:rPr>
      </w:pPr>
      <w:r w:rsidRPr="009B77F1">
        <w:rPr>
          <w:lang w:val="en-AU"/>
        </w:rPr>
        <w:t>Client Requirements</w:t>
      </w:r>
    </w:p>
    <w:p w:rsidR="009B77F1" w:rsidRDefault="009B77F1" w:rsidP="009B77F1">
      <w:pPr>
        <w:pStyle w:val="ListBullet"/>
        <w:numPr>
          <w:ilvl w:val="0"/>
          <w:numId w:val="0"/>
        </w:numPr>
        <w:rPr>
          <w:lang w:val="en-AU"/>
        </w:rPr>
      </w:pPr>
      <w:r w:rsidRPr="009B77F1">
        <w:rPr>
          <w:lang w:val="en-AU"/>
        </w:rPr>
        <w:t xml:space="preserve">According to the collected information, we have </w:t>
      </w:r>
      <w:r>
        <w:rPr>
          <w:lang w:val="en-AU"/>
        </w:rPr>
        <w:t>summaris</w:t>
      </w:r>
      <w:r w:rsidRPr="009B77F1">
        <w:rPr>
          <w:lang w:val="en-AU"/>
        </w:rPr>
        <w:t>ed the following requirements</w:t>
      </w:r>
      <w:r w:rsidR="00757635">
        <w:rPr>
          <w:lang w:val="en-AU"/>
        </w:rPr>
        <w:t>:</w:t>
      </w:r>
    </w:p>
    <w:p w:rsidR="00757635" w:rsidRDefault="00757635" w:rsidP="00757635">
      <w:pPr>
        <w:pStyle w:val="ListBullet"/>
        <w:rPr>
          <w:lang w:val="en-AU"/>
        </w:rPr>
      </w:pPr>
      <w:r>
        <w:rPr>
          <w:lang w:val="en-AU"/>
        </w:rPr>
        <w:t>Application must function across all major digital platforms</w:t>
      </w:r>
    </w:p>
    <w:p w:rsidR="00757635" w:rsidRDefault="00757635" w:rsidP="00757635">
      <w:pPr>
        <w:pStyle w:val="ListBullet"/>
        <w:rPr>
          <w:lang w:val="en-AU"/>
        </w:rPr>
      </w:pPr>
      <w:r>
        <w:rPr>
          <w:lang w:val="en-AU"/>
        </w:rPr>
        <w:t>Database must be hosted on the cloud or a suitable local server</w:t>
      </w:r>
    </w:p>
    <w:p w:rsidR="00757635" w:rsidRDefault="00757635" w:rsidP="00757635">
      <w:pPr>
        <w:pStyle w:val="ListBullet"/>
        <w:numPr>
          <w:ilvl w:val="0"/>
          <w:numId w:val="0"/>
        </w:numPr>
        <w:rPr>
          <w:lang w:val="en-AU"/>
        </w:rPr>
      </w:pPr>
    </w:p>
    <w:p w:rsidR="00757635" w:rsidRDefault="00757635" w:rsidP="00757635">
      <w:pPr>
        <w:pStyle w:val="Heading2"/>
        <w:rPr>
          <w:lang w:val="en-AU"/>
        </w:rPr>
      </w:pPr>
      <w:r>
        <w:rPr>
          <w:lang w:val="en-AU"/>
        </w:rPr>
        <w:t>Recommendations</w:t>
      </w:r>
    </w:p>
    <w:p w:rsidR="00757635" w:rsidRPr="009B77F1" w:rsidRDefault="00757635" w:rsidP="00757635">
      <w:pPr>
        <w:rPr>
          <w:lang w:val="en-AU"/>
        </w:rPr>
      </w:pPr>
      <w:bookmarkStart w:id="0" w:name="_GoBack"/>
      <w:bookmarkEnd w:id="0"/>
    </w:p>
    <w:sectPr w:rsidR="00757635" w:rsidRPr="009B77F1" w:rsidSect="002A0E2C">
      <w:footerReference w:type="first" r:id="rId8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ACC" w:rsidRDefault="00482ACC" w:rsidP="004B7E44">
      <w:r>
        <w:separator/>
      </w:r>
    </w:p>
  </w:endnote>
  <w:endnote w:type="continuationSeparator" w:id="0">
    <w:p w:rsidR="00482ACC" w:rsidRDefault="00482ACC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6437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0E2C" w:rsidRDefault="002A0E2C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763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ACC" w:rsidRDefault="00482ACC" w:rsidP="004B7E44">
      <w:r>
        <w:separator/>
      </w:r>
    </w:p>
  </w:footnote>
  <w:footnote w:type="continuationSeparator" w:id="0">
    <w:p w:rsidR="00482ACC" w:rsidRDefault="00482ACC" w:rsidP="004B7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A667C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F7"/>
    <w:rsid w:val="000061DA"/>
    <w:rsid w:val="000A0033"/>
    <w:rsid w:val="00293B83"/>
    <w:rsid w:val="002A0E2C"/>
    <w:rsid w:val="004568A5"/>
    <w:rsid w:val="00460B5D"/>
    <w:rsid w:val="00482ACC"/>
    <w:rsid w:val="004B7E44"/>
    <w:rsid w:val="004D5252"/>
    <w:rsid w:val="004F2B86"/>
    <w:rsid w:val="005A718F"/>
    <w:rsid w:val="005D652A"/>
    <w:rsid w:val="006402DA"/>
    <w:rsid w:val="006A3CE7"/>
    <w:rsid w:val="007516CF"/>
    <w:rsid w:val="00757635"/>
    <w:rsid w:val="00802A05"/>
    <w:rsid w:val="00850FF5"/>
    <w:rsid w:val="008B33BC"/>
    <w:rsid w:val="009120E9"/>
    <w:rsid w:val="00945900"/>
    <w:rsid w:val="009549AB"/>
    <w:rsid w:val="009B77F1"/>
    <w:rsid w:val="009C396C"/>
    <w:rsid w:val="00A6122D"/>
    <w:rsid w:val="00B103B3"/>
    <w:rsid w:val="00B23F28"/>
    <w:rsid w:val="00B572B4"/>
    <w:rsid w:val="00BA386E"/>
    <w:rsid w:val="00BD0716"/>
    <w:rsid w:val="00C552CC"/>
    <w:rsid w:val="00C55B74"/>
    <w:rsid w:val="00C75A4B"/>
    <w:rsid w:val="00CF656D"/>
    <w:rsid w:val="00D17893"/>
    <w:rsid w:val="00D3724D"/>
    <w:rsid w:val="00D43AF7"/>
    <w:rsid w:val="00DB26A7"/>
    <w:rsid w:val="00DD1507"/>
    <w:rsid w:val="00DD2F55"/>
    <w:rsid w:val="00E66EF9"/>
    <w:rsid w:val="00E76CAD"/>
    <w:rsid w:val="00E94B5F"/>
    <w:rsid w:val="00EB01CC"/>
    <w:rsid w:val="00F0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86E04"/>
  <w15:chartTrackingRefBased/>
  <w15:docId w15:val="{4CE3C1F3-9554-4B62-81A1-C6129EE3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716"/>
    <w:pPr>
      <w:spacing w:after="0"/>
    </w:pPr>
    <w:rPr>
      <w:rFonts w:asciiTheme="majorHAnsi" w:eastAsiaTheme="minorEastAsia" w:hAnsiTheme="majorHAnsi"/>
      <w:sz w:val="28"/>
      <w:szCs w:val="22"/>
    </w:rPr>
  </w:style>
  <w:style w:type="paragraph" w:styleId="Heading1">
    <w:name w:val="heading 1"/>
    <w:basedOn w:val="Normal"/>
    <w:link w:val="Heading1Char"/>
    <w:uiPriority w:val="2"/>
    <w:qFormat/>
    <w:rsid w:val="00D17893"/>
    <w:pPr>
      <w:keepNext/>
      <w:outlineLvl w:val="0"/>
    </w:pPr>
    <w:rPr>
      <w:rFonts w:eastAsia="Times New Roman" w:cs="Times New Roman"/>
      <w:b/>
      <w:color w:val="7A042E" w:themeColor="accent1" w:themeShade="BF"/>
      <w:sz w:val="48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D17893"/>
    <w:pPr>
      <w:keepNext/>
      <w:spacing w:line="240" w:lineRule="auto"/>
      <w:outlineLvl w:val="1"/>
    </w:pPr>
    <w:rPr>
      <w:rFonts w:eastAsia="Times New Roman" w:cs="Times New Roman"/>
      <w:b/>
      <w:sz w:val="40"/>
    </w:rPr>
  </w:style>
  <w:style w:type="paragraph" w:styleId="Heading3">
    <w:name w:val="heading 3"/>
    <w:basedOn w:val="Normal"/>
    <w:link w:val="Heading3Char"/>
    <w:uiPriority w:val="2"/>
    <w:unhideWhenUsed/>
    <w:qFormat/>
    <w:rsid w:val="004B7E44"/>
    <w:pPr>
      <w:spacing w:line="240" w:lineRule="auto"/>
      <w:outlineLvl w:val="2"/>
    </w:pPr>
    <w:rPr>
      <w:rFonts w:eastAsia="Times New Roman" w:cs="Times New Roman"/>
      <w:i/>
      <w:sz w:val="24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D17893"/>
    <w:rPr>
      <w:rFonts w:asciiTheme="majorHAnsi" w:eastAsia="Times New Roman" w:hAnsiTheme="majorHAnsi" w:cs="Times New Roman"/>
      <w:b/>
      <w:color w:val="7A042E" w:themeColor="accent1" w:themeShade="BF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eastAsia="Times New Roman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link w:val="NoSpacingChar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D17893"/>
    <w:rPr>
      <w:rFonts w:asciiTheme="majorHAnsi" w:eastAsia="Times New Roman" w:hAnsiTheme="majorHAnsi" w:cs="Times New Roman"/>
      <w:b/>
      <w:sz w:val="40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eastAsia="Times New Roman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850FF5"/>
    <w:pPr>
      <w:keepLines/>
      <w:spacing w:before="240" w:after="120" w:line="259" w:lineRule="auto"/>
      <w:outlineLvl w:val="9"/>
    </w:pPr>
    <w:rPr>
      <w:rFonts w:eastAsiaTheme="majorEastAsia" w:cstheme="majorBidi"/>
      <w:b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66EF9"/>
    <w:pPr>
      <w:tabs>
        <w:tab w:val="right" w:leader="dot" w:pos="9926"/>
      </w:tabs>
      <w:spacing w:after="10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460B5D"/>
    <w:rPr>
      <w:color w:val="93C842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50FF5"/>
    <w:pPr>
      <w:spacing w:after="100"/>
      <w:ind w:left="280"/>
    </w:pPr>
  </w:style>
  <w:style w:type="character" w:customStyle="1" w:styleId="NoSpacingChar">
    <w:name w:val="No Spacing Char"/>
    <w:basedOn w:val="DefaultParagraphFont"/>
    <w:link w:val="NoSpacing"/>
    <w:uiPriority w:val="1"/>
    <w:rsid w:val="006402DA"/>
    <w:rPr>
      <w:rFonts w:eastAsia="Times New Roman" w:cs="Times New Roman"/>
      <w:spacing w:val="10"/>
    </w:rPr>
  </w:style>
  <w:style w:type="paragraph" w:styleId="ListBullet">
    <w:name w:val="List Bullet"/>
    <w:basedOn w:val="Normal"/>
    <w:uiPriority w:val="99"/>
    <w:unhideWhenUsed/>
    <w:rsid w:val="006402DA"/>
    <w:pPr>
      <w:numPr>
        <w:numId w:val="1"/>
      </w:numPr>
      <w:contextualSpacing/>
    </w:pPr>
  </w:style>
  <w:style w:type="paragraph" w:customStyle="1" w:styleId="Subheading1">
    <w:name w:val="Subheading 1"/>
    <w:basedOn w:val="Heading1"/>
    <w:qFormat/>
    <w:rsid w:val="00BD0716"/>
    <w:rPr>
      <w:color w:val="6F7378" w:themeColor="background2" w:themeShade="8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010827\Desktop\Week%2015\Rapid%20App%20Development\Template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948C6-D541-420A-909A-EC3C8C382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CITE</cp:lastModifiedBy>
  <cp:revision>6</cp:revision>
  <dcterms:created xsi:type="dcterms:W3CDTF">2020-11-05T04:25:00Z</dcterms:created>
  <dcterms:modified xsi:type="dcterms:W3CDTF">2020-11-05T04:56:00Z</dcterms:modified>
</cp:coreProperties>
</file>