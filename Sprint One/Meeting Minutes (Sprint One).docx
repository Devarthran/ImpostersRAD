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3DC94" w14:textId="5F1D1AC4" w:rsidR="00E94B5F" w:rsidRDefault="005E65CF" w:rsidP="005E65CF">
      <w:pPr>
        <w:pStyle w:val="Heading1"/>
        <w:rPr>
          <w:lang w:val="en-AU"/>
        </w:rPr>
      </w:pPr>
      <w:r>
        <w:rPr>
          <w:lang w:val="en-AU"/>
        </w:rPr>
        <w:t>Meeting Minutes (Sprint One)</w:t>
      </w:r>
    </w:p>
    <w:p w14:paraId="7A98C44A" w14:textId="14284AA9" w:rsidR="005E65CF" w:rsidRDefault="00233690" w:rsidP="005E65CF">
      <w:pPr>
        <w:pStyle w:val="Subheading1"/>
        <w:rPr>
          <w:lang w:val="en-AU"/>
        </w:rPr>
      </w:pPr>
      <w:r>
        <w:rPr>
          <w:lang w:val="en-AU"/>
        </w:rPr>
        <w:t xml:space="preserve">These are the </w:t>
      </w:r>
      <w:r w:rsidR="00801CDD">
        <w:rPr>
          <w:lang w:val="en-AU"/>
        </w:rPr>
        <w:t>items discussed during the meeting for sprint one and its status</w:t>
      </w:r>
    </w:p>
    <w:p w14:paraId="388E1169" w14:textId="3D3EC130" w:rsidR="005E65CF" w:rsidRDefault="005E65CF" w:rsidP="005E65CF">
      <w:pPr>
        <w:rPr>
          <w:lang w:val="en-AU"/>
        </w:rPr>
      </w:pPr>
    </w:p>
    <w:p w14:paraId="2B861253" w14:textId="3551EC86" w:rsidR="005E65CF" w:rsidRDefault="005E65CF" w:rsidP="005E65CF">
      <w:pPr>
        <w:pStyle w:val="Note"/>
        <w:rPr>
          <w:lang w:val="en-AU"/>
        </w:rPr>
      </w:pPr>
      <w:r>
        <w:rPr>
          <w:lang w:val="en-AU"/>
        </w:rPr>
        <w:t>Location:</w:t>
      </w:r>
      <w:r>
        <w:rPr>
          <w:lang w:val="en-AU"/>
        </w:rPr>
        <w:tab/>
        <w:t>Murdoch T101 Office</w:t>
      </w:r>
    </w:p>
    <w:p w14:paraId="3B686EDA" w14:textId="655DB5DD" w:rsidR="005E65CF" w:rsidRDefault="005E65CF" w:rsidP="005E65CF">
      <w:pPr>
        <w:pStyle w:val="Note"/>
        <w:rPr>
          <w:lang w:val="en-AU"/>
        </w:rPr>
      </w:pPr>
      <w:r>
        <w:rPr>
          <w:lang w:val="en-AU"/>
        </w:rPr>
        <w:t>Date:</w:t>
      </w:r>
      <w:r>
        <w:rPr>
          <w:lang w:val="en-AU"/>
        </w:rPr>
        <w:tab/>
      </w:r>
      <w:r>
        <w:rPr>
          <w:lang w:val="en-AU"/>
        </w:rPr>
        <w:tab/>
        <w:t>5</w:t>
      </w:r>
      <w:r w:rsidRPr="005E65CF">
        <w:rPr>
          <w:vertAlign w:val="superscript"/>
          <w:lang w:val="en-AU"/>
        </w:rPr>
        <w:t>th</w:t>
      </w:r>
      <w:r>
        <w:rPr>
          <w:lang w:val="en-AU"/>
        </w:rPr>
        <w:t xml:space="preserve"> November 2020</w:t>
      </w:r>
    </w:p>
    <w:p w14:paraId="5716BF31" w14:textId="56749E93" w:rsidR="005E65CF" w:rsidRDefault="005E65CF" w:rsidP="005E65CF">
      <w:pPr>
        <w:pStyle w:val="Note"/>
        <w:rPr>
          <w:lang w:val="en-AU"/>
        </w:rPr>
      </w:pPr>
      <w:r>
        <w:rPr>
          <w:lang w:val="en-AU"/>
        </w:rPr>
        <w:t>Time:</w:t>
      </w:r>
      <w:r>
        <w:rPr>
          <w:lang w:val="en-AU"/>
        </w:rPr>
        <w:tab/>
      </w:r>
      <w:r>
        <w:rPr>
          <w:lang w:val="en-AU"/>
        </w:rPr>
        <w:tab/>
        <w:t>9:00 a.m.</w:t>
      </w:r>
    </w:p>
    <w:p w14:paraId="52F463CA" w14:textId="04A515ED" w:rsidR="005E65CF" w:rsidRDefault="005E65CF" w:rsidP="005E65CF">
      <w:pPr>
        <w:rPr>
          <w:lang w:val="en-AU"/>
        </w:rPr>
      </w:pPr>
    </w:p>
    <w:p w14:paraId="4C46DAE5" w14:textId="00B51A69" w:rsidR="005E65CF" w:rsidRDefault="005E65CF" w:rsidP="005E65CF">
      <w:pPr>
        <w:pStyle w:val="Heading2"/>
        <w:rPr>
          <w:lang w:val="en-AU"/>
        </w:rPr>
      </w:pPr>
      <w:r>
        <w:rPr>
          <w:lang w:val="en-AU"/>
        </w:rPr>
        <w:t>Agenda Items</w:t>
      </w:r>
    </w:p>
    <w:p w14:paraId="3EC2EBBC" w14:textId="56DA70FA" w:rsidR="005E65CF" w:rsidRDefault="005E65CF" w:rsidP="005E65CF">
      <w:pPr>
        <w:rPr>
          <w:lang w:val="en-AU"/>
        </w:rPr>
      </w:pPr>
    </w:p>
    <w:p w14:paraId="648C81D4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Create a master document template.</w:t>
      </w:r>
    </w:p>
    <w:p w14:paraId="7D5D9EB1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Set up a GitHub repository.</w:t>
      </w:r>
    </w:p>
    <w:p w14:paraId="0B9DF619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Project Analysis.</w:t>
      </w:r>
    </w:p>
    <w:p w14:paraId="45F6D20E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Develop the project management plan, assign tasks.</w:t>
      </w:r>
    </w:p>
    <w:p w14:paraId="28E54D09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Discuss multi-platform report (adaptive or responsive).</w:t>
      </w:r>
    </w:p>
    <w:p w14:paraId="7FC925F6" w14:textId="77777777" w:rsidR="005E65CF" w:rsidRDefault="005E65CF" w:rsidP="005E65CF">
      <w:pPr>
        <w:pStyle w:val="ListParagraph"/>
        <w:numPr>
          <w:ilvl w:val="0"/>
          <w:numId w:val="1"/>
        </w:numPr>
      </w:pPr>
      <w:r>
        <w:t>Develop testing plan.</w:t>
      </w:r>
    </w:p>
    <w:p w14:paraId="152CF86C" w14:textId="5B6C702B" w:rsidR="005E65CF" w:rsidRDefault="005E65CF" w:rsidP="005E65CF">
      <w:pPr>
        <w:rPr>
          <w:lang w:val="en-AU"/>
        </w:rPr>
      </w:pPr>
    </w:p>
    <w:tbl>
      <w:tblPr>
        <w:tblStyle w:val="GridTable1Light-Accent1"/>
        <w:tblW w:w="5003" w:type="pct"/>
        <w:tblLook w:val="0600" w:firstRow="0" w:lastRow="0" w:firstColumn="0" w:lastColumn="0" w:noHBand="1" w:noVBand="1"/>
      </w:tblPr>
      <w:tblGrid>
        <w:gridCol w:w="2550"/>
        <w:gridCol w:w="1699"/>
        <w:gridCol w:w="2266"/>
        <w:gridCol w:w="3417"/>
      </w:tblGrid>
      <w:tr w:rsidR="005E65CF" w:rsidRPr="002F5208" w14:paraId="01365248" w14:textId="77777777" w:rsidTr="006B2B53">
        <w:trPr>
          <w:trHeight w:val="459"/>
        </w:trPr>
        <w:sdt>
          <w:sdtPr>
            <w:id w:val="-2076967485"/>
            <w:placeholder>
              <w:docPart w:val="F4C88A667E104E53B910BFEAF2464453"/>
            </w:placeholder>
            <w:temporary/>
            <w:showingPlcHdr/>
            <w15:appearance w15:val="hidden"/>
          </w:sdtPr>
          <w:sdtContent>
            <w:tc>
              <w:tcPr>
                <w:tcW w:w="1283" w:type="pct"/>
              </w:tcPr>
              <w:p w14:paraId="31F43BEC" w14:textId="77777777" w:rsidR="005E65CF" w:rsidRPr="002F5208" w:rsidRDefault="005E65CF" w:rsidP="001D5218">
                <w:pPr>
                  <w:pStyle w:val="Tableheading"/>
                </w:pPr>
                <w:r w:rsidRPr="002F5208">
                  <w:t>Action Items</w:t>
                </w:r>
              </w:p>
            </w:tc>
          </w:sdtContent>
        </w:sdt>
        <w:sdt>
          <w:sdtPr>
            <w:id w:val="685329893"/>
            <w:placeholder>
              <w:docPart w:val="8BEE5461405A4860ADDF7BBAEF605144"/>
            </w:placeholder>
            <w:temporary/>
            <w:showingPlcHdr/>
            <w15:appearance w15:val="hidden"/>
          </w:sdtPr>
          <w:sdtContent>
            <w:tc>
              <w:tcPr>
                <w:tcW w:w="855" w:type="pct"/>
              </w:tcPr>
              <w:p w14:paraId="01AB8B87" w14:textId="77777777" w:rsidR="005E65CF" w:rsidRPr="002F5208" w:rsidRDefault="005E65CF" w:rsidP="001D5218">
                <w:pPr>
                  <w:pStyle w:val="Tableheading"/>
                </w:pPr>
                <w:r w:rsidRPr="002F5208">
                  <w:t>Owner(s)</w:t>
                </w:r>
              </w:p>
            </w:tc>
          </w:sdtContent>
        </w:sdt>
        <w:sdt>
          <w:sdtPr>
            <w:id w:val="-783042250"/>
            <w:placeholder>
              <w:docPart w:val="8244D921D846460A886FD4A69DAABE77"/>
            </w:placeholder>
            <w:temporary/>
            <w:showingPlcHdr/>
            <w15:appearance w15:val="hidden"/>
          </w:sdtPr>
          <w:sdtContent>
            <w:tc>
              <w:tcPr>
                <w:tcW w:w="1141" w:type="pct"/>
              </w:tcPr>
              <w:p w14:paraId="2D1475C3" w14:textId="77777777" w:rsidR="005E65CF" w:rsidRPr="002F5208" w:rsidRDefault="005E65CF" w:rsidP="001D5218">
                <w:pPr>
                  <w:pStyle w:val="Tableheading"/>
                </w:pPr>
                <w:r w:rsidRPr="002F5208">
                  <w:t>Deadline</w:t>
                </w:r>
              </w:p>
            </w:tc>
          </w:sdtContent>
        </w:sdt>
        <w:sdt>
          <w:sdtPr>
            <w:id w:val="1902020767"/>
            <w:placeholder>
              <w:docPart w:val="068C6B54F69947B98D727432E834C3E8"/>
            </w:placeholder>
            <w:temporary/>
            <w:showingPlcHdr/>
            <w15:appearance w15:val="hidden"/>
          </w:sdtPr>
          <w:sdtContent>
            <w:tc>
              <w:tcPr>
                <w:tcW w:w="1720" w:type="pct"/>
              </w:tcPr>
              <w:p w14:paraId="04F68AC5" w14:textId="77777777" w:rsidR="005E65CF" w:rsidRPr="002F5208" w:rsidRDefault="005E65CF" w:rsidP="001D5218">
                <w:pPr>
                  <w:pStyle w:val="Tableheading"/>
                </w:pPr>
                <w:r w:rsidRPr="002F5208">
                  <w:t>Status</w:t>
                </w:r>
              </w:p>
            </w:tc>
          </w:sdtContent>
        </w:sdt>
      </w:tr>
      <w:tr w:rsidR="005E65CF" w:rsidRPr="00E158EC" w14:paraId="1C803C51" w14:textId="77777777" w:rsidTr="006B2B53">
        <w:trPr>
          <w:trHeight w:val="288"/>
        </w:trPr>
        <w:tc>
          <w:tcPr>
            <w:tcW w:w="1283" w:type="pct"/>
          </w:tcPr>
          <w:p w14:paraId="1BFF35CD" w14:textId="77777777" w:rsidR="005E65CF" w:rsidRPr="00E158EC" w:rsidRDefault="005E65CF" w:rsidP="001D5218">
            <w:pPr>
              <w:pStyle w:val="ItemDescription"/>
              <w:jc w:val="center"/>
            </w:pPr>
            <w:r>
              <w:t>Master Document</w:t>
            </w:r>
          </w:p>
        </w:tc>
        <w:tc>
          <w:tcPr>
            <w:tcW w:w="855" w:type="pct"/>
          </w:tcPr>
          <w:p w14:paraId="28BFC24E" w14:textId="77777777" w:rsidR="005E65CF" w:rsidRPr="00E74B12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</w:tcPr>
          <w:p w14:paraId="5F8DFE97" w14:textId="77777777" w:rsidR="005E65CF" w:rsidRPr="00E158EC" w:rsidRDefault="005E65CF" w:rsidP="001D5218">
            <w:pPr>
              <w:pStyle w:val="ItemDescription"/>
              <w:jc w:val="center"/>
            </w:pPr>
            <w:r>
              <w:t>03/12/20</w:t>
            </w:r>
          </w:p>
        </w:tc>
        <w:tc>
          <w:tcPr>
            <w:tcW w:w="1720" w:type="pct"/>
          </w:tcPr>
          <w:p w14:paraId="656CDDA7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132053BF" w14:textId="77777777" w:rsidTr="006B2B53">
        <w:trPr>
          <w:trHeight w:val="288"/>
        </w:trPr>
        <w:tc>
          <w:tcPr>
            <w:tcW w:w="1283" w:type="pct"/>
          </w:tcPr>
          <w:p w14:paraId="7E96B16F" w14:textId="77777777" w:rsidR="005E65CF" w:rsidRPr="00E158EC" w:rsidRDefault="005E65CF" w:rsidP="001D5218">
            <w:pPr>
              <w:pStyle w:val="ItemDescription"/>
              <w:jc w:val="center"/>
            </w:pPr>
            <w:r>
              <w:t>GitHub Repository</w:t>
            </w:r>
          </w:p>
        </w:tc>
        <w:tc>
          <w:tcPr>
            <w:tcW w:w="855" w:type="pct"/>
          </w:tcPr>
          <w:p w14:paraId="7621F07F" w14:textId="77777777" w:rsidR="005E65CF" w:rsidRPr="00E158EC" w:rsidRDefault="005E65CF" w:rsidP="001D5218">
            <w:pPr>
              <w:pStyle w:val="ItemDescription"/>
              <w:jc w:val="center"/>
            </w:pPr>
            <w:r>
              <w:t>Daniel</w:t>
            </w:r>
          </w:p>
        </w:tc>
        <w:tc>
          <w:tcPr>
            <w:tcW w:w="1141" w:type="pct"/>
          </w:tcPr>
          <w:p w14:paraId="0F143E09" w14:textId="77777777" w:rsidR="005E65CF" w:rsidRPr="00E158EC" w:rsidRDefault="005E65CF" w:rsidP="001D5218">
            <w:pPr>
              <w:pStyle w:val="ItemDescription"/>
              <w:jc w:val="center"/>
            </w:pPr>
            <w:r>
              <w:t>05/11/20</w:t>
            </w:r>
          </w:p>
        </w:tc>
        <w:tc>
          <w:tcPr>
            <w:tcW w:w="1720" w:type="pct"/>
          </w:tcPr>
          <w:p w14:paraId="169CA987" w14:textId="77777777" w:rsidR="005E65CF" w:rsidRPr="00E158EC" w:rsidRDefault="005E65CF" w:rsidP="001D5218">
            <w:pPr>
              <w:pStyle w:val="ItemDescription"/>
              <w:jc w:val="center"/>
            </w:pPr>
            <w:r>
              <w:t>Complete</w:t>
            </w:r>
          </w:p>
        </w:tc>
      </w:tr>
      <w:tr w:rsidR="005E65CF" w:rsidRPr="00E158EC" w14:paraId="323A9BBA" w14:textId="77777777" w:rsidTr="006B2B53">
        <w:trPr>
          <w:trHeight w:val="288"/>
        </w:trPr>
        <w:tc>
          <w:tcPr>
            <w:tcW w:w="1283" w:type="pct"/>
          </w:tcPr>
          <w:p w14:paraId="5A398699" w14:textId="77777777" w:rsidR="005E65CF" w:rsidRPr="00E158EC" w:rsidRDefault="005E65CF" w:rsidP="001D5218">
            <w:pPr>
              <w:pStyle w:val="ItemDescription"/>
              <w:jc w:val="center"/>
            </w:pPr>
            <w:r>
              <w:t>Project Analysis</w:t>
            </w:r>
          </w:p>
        </w:tc>
        <w:tc>
          <w:tcPr>
            <w:tcW w:w="855" w:type="pct"/>
          </w:tcPr>
          <w:p w14:paraId="6BED8EF8" w14:textId="77777777" w:rsidR="005E65CF" w:rsidRPr="00E158EC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</w:tcPr>
          <w:p w14:paraId="1392B5CF" w14:textId="77777777" w:rsidR="005E65CF" w:rsidRPr="00E158EC" w:rsidRDefault="005E65CF" w:rsidP="001D5218">
            <w:pPr>
              <w:pStyle w:val="ItemDescription"/>
              <w:jc w:val="center"/>
            </w:pPr>
            <w:r>
              <w:t>11/11/20</w:t>
            </w:r>
          </w:p>
        </w:tc>
        <w:tc>
          <w:tcPr>
            <w:tcW w:w="1720" w:type="pct"/>
          </w:tcPr>
          <w:p w14:paraId="7E558775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0C15454D" w14:textId="77777777" w:rsidTr="006B2B53">
        <w:trPr>
          <w:trHeight w:val="288"/>
        </w:trPr>
        <w:tc>
          <w:tcPr>
            <w:tcW w:w="1283" w:type="pct"/>
          </w:tcPr>
          <w:p w14:paraId="0D74EABE" w14:textId="6D976820" w:rsidR="005E65CF" w:rsidRPr="00E158EC" w:rsidRDefault="005E65CF" w:rsidP="001D5218">
            <w:pPr>
              <w:pStyle w:val="ItemDescription"/>
              <w:jc w:val="center"/>
            </w:pPr>
            <w:r>
              <w:t xml:space="preserve">Project Management Plan </w:t>
            </w:r>
            <w:r w:rsidR="00A219BE">
              <w:t>–</w:t>
            </w:r>
            <w:r w:rsidR="00D378B0">
              <w:t xml:space="preserve"> </w:t>
            </w:r>
            <w:r w:rsidR="00A219BE">
              <w:t>(</w:t>
            </w:r>
            <w:r>
              <w:t xml:space="preserve">Sprint </w:t>
            </w:r>
            <w:r w:rsidR="00470E25">
              <w:t>One</w:t>
            </w:r>
            <w:r w:rsidR="00A219BE">
              <w:t>)</w:t>
            </w:r>
          </w:p>
        </w:tc>
        <w:tc>
          <w:tcPr>
            <w:tcW w:w="855" w:type="pct"/>
          </w:tcPr>
          <w:p w14:paraId="595E2907" w14:textId="77777777" w:rsidR="005E65CF" w:rsidRPr="00E158EC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</w:tcPr>
          <w:p w14:paraId="0C58DF9E" w14:textId="77777777" w:rsidR="005E65CF" w:rsidRPr="00E158EC" w:rsidRDefault="005E65CF" w:rsidP="001D5218">
            <w:pPr>
              <w:pStyle w:val="ItemDescription"/>
              <w:jc w:val="center"/>
            </w:pPr>
            <w:r>
              <w:t>05/11/20</w:t>
            </w:r>
          </w:p>
        </w:tc>
        <w:tc>
          <w:tcPr>
            <w:tcW w:w="1720" w:type="pct"/>
          </w:tcPr>
          <w:p w14:paraId="48875D5B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51847BC2" w14:textId="77777777" w:rsidTr="006B2B53">
        <w:trPr>
          <w:trHeight w:val="288"/>
        </w:trPr>
        <w:tc>
          <w:tcPr>
            <w:tcW w:w="1283" w:type="pct"/>
          </w:tcPr>
          <w:p w14:paraId="27105B43" w14:textId="77777777" w:rsidR="005E65CF" w:rsidRPr="00E158EC" w:rsidRDefault="005E65CF" w:rsidP="001D5218">
            <w:pPr>
              <w:pStyle w:val="ItemDescription"/>
              <w:jc w:val="center"/>
            </w:pPr>
            <w:r>
              <w:t>Multi-platform Report</w:t>
            </w:r>
          </w:p>
        </w:tc>
        <w:tc>
          <w:tcPr>
            <w:tcW w:w="855" w:type="pct"/>
          </w:tcPr>
          <w:p w14:paraId="3989ED56" w14:textId="77777777" w:rsidR="005E65CF" w:rsidRPr="00E158EC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</w:tcPr>
          <w:p w14:paraId="7B62C778" w14:textId="77777777" w:rsidR="005E65CF" w:rsidRPr="00E158EC" w:rsidRDefault="005E65CF" w:rsidP="001D5218">
            <w:pPr>
              <w:pStyle w:val="ItemDescription"/>
              <w:jc w:val="center"/>
            </w:pPr>
            <w:r>
              <w:t>11/11/20</w:t>
            </w:r>
          </w:p>
        </w:tc>
        <w:tc>
          <w:tcPr>
            <w:tcW w:w="1720" w:type="pct"/>
          </w:tcPr>
          <w:p w14:paraId="178B2E86" w14:textId="77777777" w:rsidR="005E65CF" w:rsidRPr="00E158EC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  <w:tr w:rsidR="005E65CF" w:rsidRPr="00E158EC" w14:paraId="7C11C307" w14:textId="77777777" w:rsidTr="006B2B53">
        <w:trPr>
          <w:trHeight w:val="288"/>
        </w:trPr>
        <w:tc>
          <w:tcPr>
            <w:tcW w:w="1283" w:type="pct"/>
          </w:tcPr>
          <w:p w14:paraId="628C9A57" w14:textId="77777777" w:rsidR="005E65CF" w:rsidRDefault="005E65CF" w:rsidP="001D5218">
            <w:pPr>
              <w:pStyle w:val="ItemDescription"/>
              <w:jc w:val="center"/>
            </w:pPr>
            <w:r>
              <w:t>Testing Plan</w:t>
            </w:r>
          </w:p>
        </w:tc>
        <w:tc>
          <w:tcPr>
            <w:tcW w:w="855" w:type="pct"/>
          </w:tcPr>
          <w:p w14:paraId="4709E5C7" w14:textId="77777777" w:rsidR="005E65CF" w:rsidRDefault="005E65CF" w:rsidP="001D5218">
            <w:pPr>
              <w:pStyle w:val="ItemDescription"/>
              <w:jc w:val="center"/>
            </w:pPr>
            <w:r>
              <w:t>Team</w:t>
            </w:r>
          </w:p>
        </w:tc>
        <w:tc>
          <w:tcPr>
            <w:tcW w:w="1141" w:type="pct"/>
          </w:tcPr>
          <w:p w14:paraId="61C0EBE4" w14:textId="77777777" w:rsidR="005E65CF" w:rsidRDefault="005E65CF" w:rsidP="001D5218">
            <w:pPr>
              <w:pStyle w:val="ItemDescription"/>
              <w:jc w:val="center"/>
            </w:pPr>
            <w:r>
              <w:t>11/11/20</w:t>
            </w:r>
          </w:p>
        </w:tc>
        <w:tc>
          <w:tcPr>
            <w:tcW w:w="1720" w:type="pct"/>
          </w:tcPr>
          <w:p w14:paraId="4126798C" w14:textId="77777777" w:rsidR="005E65CF" w:rsidRDefault="005E65CF" w:rsidP="001D5218">
            <w:pPr>
              <w:pStyle w:val="ItemDescription"/>
              <w:jc w:val="center"/>
            </w:pPr>
            <w:r>
              <w:t>In Progress</w:t>
            </w:r>
          </w:p>
        </w:tc>
      </w:tr>
    </w:tbl>
    <w:p w14:paraId="6A17FDB5" w14:textId="77777777" w:rsidR="005E65CF" w:rsidRPr="005E65CF" w:rsidRDefault="005E65CF" w:rsidP="005E65CF">
      <w:pPr>
        <w:rPr>
          <w:lang w:val="en-AU"/>
        </w:rPr>
      </w:pPr>
    </w:p>
    <w:sectPr w:rsidR="005E65CF" w:rsidRPr="005E65CF" w:rsidSect="004B7E44">
      <w:footerReference w:type="first" r:id="rId8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925CD" w14:textId="77777777" w:rsidR="000F0BBD" w:rsidRDefault="000F0BBD" w:rsidP="004B7E44">
      <w:r>
        <w:separator/>
      </w:r>
    </w:p>
  </w:endnote>
  <w:endnote w:type="continuationSeparator" w:id="0">
    <w:p w14:paraId="77EE3268" w14:textId="77777777" w:rsidR="000F0BBD" w:rsidRDefault="000F0BBD" w:rsidP="004B7E44">
      <w:r>
        <w:continuationSeparator/>
      </w:r>
    </w:p>
  </w:endnote>
  <w:endnote w:type="continuationNotice" w:id="1">
    <w:p w14:paraId="02D9185F" w14:textId="77777777" w:rsidR="000F0BBD" w:rsidRDefault="000F0BB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BF7EC7" w14:textId="77777777" w:rsidR="000F0BBD" w:rsidRDefault="000F0BBD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108E4" w14:textId="77777777" w:rsidR="000F0BBD" w:rsidRDefault="000F0BBD" w:rsidP="004B7E44">
      <w:r>
        <w:separator/>
      </w:r>
    </w:p>
  </w:footnote>
  <w:footnote w:type="continuationSeparator" w:id="0">
    <w:p w14:paraId="33167646" w14:textId="77777777" w:rsidR="000F0BBD" w:rsidRDefault="000F0BBD" w:rsidP="004B7E44">
      <w:r>
        <w:continuationSeparator/>
      </w:r>
    </w:p>
  </w:footnote>
  <w:footnote w:type="continuationNotice" w:id="1">
    <w:p w14:paraId="23034359" w14:textId="77777777" w:rsidR="000F0BBD" w:rsidRDefault="000F0BB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A5066B"/>
    <w:multiLevelType w:val="hybridMultilevel"/>
    <w:tmpl w:val="291EB38C"/>
    <w:lvl w:ilvl="0" w:tplc="B59CBA16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attachedTemplate r:id="rId1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CF"/>
    <w:rsid w:val="000F0BBD"/>
    <w:rsid w:val="001D5218"/>
    <w:rsid w:val="00233690"/>
    <w:rsid w:val="00293B83"/>
    <w:rsid w:val="002A713C"/>
    <w:rsid w:val="00306347"/>
    <w:rsid w:val="00315D60"/>
    <w:rsid w:val="0036441F"/>
    <w:rsid w:val="00397DDE"/>
    <w:rsid w:val="00431B7E"/>
    <w:rsid w:val="00470E25"/>
    <w:rsid w:val="004B7E44"/>
    <w:rsid w:val="004D5252"/>
    <w:rsid w:val="004F2B86"/>
    <w:rsid w:val="005A718F"/>
    <w:rsid w:val="005E65CF"/>
    <w:rsid w:val="00612262"/>
    <w:rsid w:val="006A3CE7"/>
    <w:rsid w:val="006B2B53"/>
    <w:rsid w:val="007516CF"/>
    <w:rsid w:val="00801CDD"/>
    <w:rsid w:val="00822C57"/>
    <w:rsid w:val="008B33BC"/>
    <w:rsid w:val="009120E9"/>
    <w:rsid w:val="00945900"/>
    <w:rsid w:val="009C396C"/>
    <w:rsid w:val="009D49E8"/>
    <w:rsid w:val="00A219BE"/>
    <w:rsid w:val="00B15AAB"/>
    <w:rsid w:val="00B572B4"/>
    <w:rsid w:val="00B97770"/>
    <w:rsid w:val="00CE6A3C"/>
    <w:rsid w:val="00D378B0"/>
    <w:rsid w:val="00DB26A7"/>
    <w:rsid w:val="00E05380"/>
    <w:rsid w:val="00E76CAD"/>
    <w:rsid w:val="00E92D0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8BF009B"/>
  <w15:chartTrackingRefBased/>
  <w15:docId w15:val="{FF3BE8BF-F156-417D-A88C-3D39A558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0F0BBD"/>
    <w:pPr>
      <w:keepNext/>
      <w:outlineLvl w:val="0"/>
    </w:pPr>
    <w:rPr>
      <w:rFonts w:eastAsia="Times New Roman" w:cs="Times New Roman"/>
      <w:b/>
      <w:caps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0F0BBD"/>
    <w:pPr>
      <w:spacing w:line="240" w:lineRule="auto"/>
      <w:outlineLvl w:val="2"/>
    </w:pPr>
    <w:rPr>
      <w:rFonts w:eastAsia="Times New Roman" w:cs="Times New Roman"/>
      <w:b/>
      <w:i/>
      <w:caps/>
      <w:color w:val="155D56" w:themeColor="accent3" w:themeShade="BF"/>
      <w:sz w:val="32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0F0BBD"/>
    <w:rPr>
      <w:rFonts w:asciiTheme="majorHAnsi" w:eastAsia="Times New Roman" w:hAnsiTheme="majorHAnsi" w:cs="Times New Roman"/>
      <w:b/>
      <w:caps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306347"/>
    <w:pPr>
      <w:spacing w:line="240" w:lineRule="auto"/>
      <w:contextualSpacing/>
    </w:pPr>
    <w:rPr>
      <w:rFonts w:eastAsia="Times New Roman" w:cs="Times New Roman"/>
      <w:b/>
      <w:caps/>
      <w:color w:val="7A042E" w:themeColor="accent1" w:themeShade="BF"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06347"/>
    <w:rPr>
      <w:rFonts w:asciiTheme="majorHAnsi" w:eastAsia="Times New Roman" w:hAnsiTheme="majorHAnsi" w:cs="Times New Roman"/>
      <w:b/>
      <w:caps/>
      <w:color w:val="7A042E" w:themeColor="accent1" w:themeShade="BF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0F0BBD"/>
    <w:rPr>
      <w:rFonts w:asciiTheme="majorHAnsi" w:eastAsia="Times New Roman" w:hAnsiTheme="majorHAnsi" w:cs="Times New Roman"/>
      <w:b/>
      <w:i/>
      <w:caps/>
      <w:color w:val="155D56" w:themeColor="accent3" w:themeShade="BF"/>
      <w:sz w:val="32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315D60"/>
    <w:rPr>
      <w:caps w:val="0"/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0BBD"/>
    <w:pPr>
      <w:keepLines/>
      <w:spacing w:before="240" w:line="259" w:lineRule="auto"/>
      <w:outlineLvl w:val="9"/>
    </w:pPr>
    <w:rPr>
      <w:rFonts w:eastAsiaTheme="majorEastAsia" w:cstheme="majorBidi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5E65CF"/>
    <w:pPr>
      <w:ind w:left="720"/>
      <w:contextualSpacing/>
    </w:pPr>
  </w:style>
  <w:style w:type="paragraph" w:customStyle="1" w:styleId="ItemDescription">
    <w:name w:val="Item Description"/>
    <w:basedOn w:val="Normal"/>
    <w:uiPriority w:val="10"/>
    <w:qFormat/>
    <w:rsid w:val="005E65CF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5E65CF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5E65CF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  <w:style w:type="table" w:styleId="GridTable1Light-Accent1">
    <w:name w:val="Grid Table 1 Light Accent 1"/>
    <w:basedOn w:val="TableNormal"/>
    <w:uiPriority w:val="46"/>
    <w:rsid w:val="006B2B53"/>
    <w:pPr>
      <w:spacing w:after="0" w:line="240" w:lineRule="auto"/>
    </w:pPr>
    <w:tblPr>
      <w:tblStyleRowBandSize w:val="1"/>
      <w:tblStyleColBandSize w:val="1"/>
      <w:tblBorders>
        <w:top w:val="single" w:sz="4" w:space="0" w:color="FA7BA8" w:themeColor="accent1" w:themeTint="66"/>
        <w:left w:val="single" w:sz="4" w:space="0" w:color="FA7BA8" w:themeColor="accent1" w:themeTint="66"/>
        <w:bottom w:val="single" w:sz="4" w:space="0" w:color="FA7BA8" w:themeColor="accent1" w:themeTint="66"/>
        <w:right w:val="single" w:sz="4" w:space="0" w:color="FA7BA8" w:themeColor="accent1" w:themeTint="66"/>
        <w:insideH w:val="single" w:sz="4" w:space="0" w:color="FA7BA8" w:themeColor="accent1" w:themeTint="66"/>
        <w:insideV w:val="single" w:sz="4" w:space="0" w:color="FA7B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73A7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3A7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swe\OneDrive\Desktop\TAFE%20material\Diploma%20Software%20Development\Rapid%20App%20Development\Sprint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C88A667E104E53B910BFEAF2464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89CE4-27F9-458D-B15A-BA99D8BC958F}"/>
      </w:docPartPr>
      <w:docPartBody>
        <w:p w:rsidR="00CC2FDE" w:rsidRDefault="00D93916" w:rsidP="00D93916">
          <w:pPr>
            <w:pStyle w:val="F4C88A667E104E53B910BFEAF2464453"/>
          </w:pPr>
          <w:r w:rsidRPr="002F5208">
            <w:t>Action Items</w:t>
          </w:r>
        </w:p>
      </w:docPartBody>
    </w:docPart>
    <w:docPart>
      <w:docPartPr>
        <w:name w:val="8BEE5461405A4860ADDF7BBAEF605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667FE-BC75-4792-9A1B-80DF5DE33AF7}"/>
      </w:docPartPr>
      <w:docPartBody>
        <w:p w:rsidR="00CC2FDE" w:rsidRDefault="00D93916" w:rsidP="00D93916">
          <w:pPr>
            <w:pStyle w:val="8BEE5461405A4860ADDF7BBAEF605144"/>
          </w:pPr>
          <w:r w:rsidRPr="002F5208">
            <w:t>Owner(s)</w:t>
          </w:r>
        </w:p>
      </w:docPartBody>
    </w:docPart>
    <w:docPart>
      <w:docPartPr>
        <w:name w:val="8244D921D846460A886FD4A69DAAB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A0898-0D47-4705-9961-4CD49007BB39}"/>
      </w:docPartPr>
      <w:docPartBody>
        <w:p w:rsidR="00CC2FDE" w:rsidRDefault="00D93916" w:rsidP="00D93916">
          <w:pPr>
            <w:pStyle w:val="8244D921D846460A886FD4A69DAABE77"/>
          </w:pPr>
          <w:r w:rsidRPr="002F5208">
            <w:t>Deadline</w:t>
          </w:r>
        </w:p>
      </w:docPartBody>
    </w:docPart>
    <w:docPart>
      <w:docPartPr>
        <w:name w:val="068C6B54F69947B98D727432E834C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74932-9973-4197-87C5-689A216A1D36}"/>
      </w:docPartPr>
      <w:docPartBody>
        <w:p w:rsidR="00CC2FDE" w:rsidRDefault="00D93916" w:rsidP="00D93916">
          <w:pPr>
            <w:pStyle w:val="068C6B54F69947B98D727432E834C3E8"/>
          </w:pPr>
          <w:r w:rsidRPr="002F5208"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16"/>
    <w:rsid w:val="00732259"/>
    <w:rsid w:val="00951165"/>
    <w:rsid w:val="00CC2FDE"/>
    <w:rsid w:val="00D9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C88A667E104E53B910BFEAF2464453">
    <w:name w:val="F4C88A667E104E53B910BFEAF2464453"/>
    <w:rsid w:val="00D93916"/>
  </w:style>
  <w:style w:type="paragraph" w:customStyle="1" w:styleId="8BEE5461405A4860ADDF7BBAEF605144">
    <w:name w:val="8BEE5461405A4860ADDF7BBAEF605144"/>
    <w:rsid w:val="00D93916"/>
  </w:style>
  <w:style w:type="paragraph" w:customStyle="1" w:styleId="8244D921D846460A886FD4A69DAABE77">
    <w:name w:val="8244D921D846460A886FD4A69DAABE77"/>
    <w:rsid w:val="00D93916"/>
  </w:style>
  <w:style w:type="paragraph" w:customStyle="1" w:styleId="068C6B54F69947B98D727432E834C3E8">
    <w:name w:val="068C6B54F69947B98D727432E834C3E8"/>
    <w:rsid w:val="00D93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A0515-F673-44B1-9A41-4655B07B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Swen Lee</dc:creator>
  <cp:keywords/>
  <dc:description/>
  <cp:lastModifiedBy>Ke Swen Lee</cp:lastModifiedBy>
  <cp:revision>14</cp:revision>
  <dcterms:created xsi:type="dcterms:W3CDTF">2020-11-05T07:26:00Z</dcterms:created>
  <dcterms:modified xsi:type="dcterms:W3CDTF">2020-11-11T08:35:00Z</dcterms:modified>
</cp:coreProperties>
</file>